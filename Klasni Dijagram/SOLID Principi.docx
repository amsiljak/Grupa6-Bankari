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44BDA" w14:textId="77777777" w:rsidR="001C09C1" w:rsidRDefault="00014EAD" w:rsidP="00014EAD">
      <w:pPr>
        <w:pStyle w:val="Date"/>
      </w:pPr>
      <w:r>
        <w:t xml:space="preserve">Grupa 6 (Bankari)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80A0AC9" wp14:editId="744C9DC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80110" cy="2774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eban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11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EAADC" w14:textId="2183D251" w:rsidR="001C09C1" w:rsidRDefault="00297125">
      <w:pPr>
        <w:pStyle w:val="Title"/>
      </w:pPr>
      <w:r>
        <w:t>SOLID Principi</w:t>
      </w:r>
    </w:p>
    <w:p w14:paraId="3CB978D6" w14:textId="574CCC84" w:rsidR="00D37918" w:rsidRDefault="00297125" w:rsidP="00D37918">
      <w:pPr>
        <w:pStyle w:val="Heading1"/>
      </w:pPr>
      <w:r>
        <w:t>S princip</w:t>
      </w:r>
      <w:r w:rsidRPr="00297125">
        <w:t xml:space="preserve"> </w:t>
      </w:r>
      <w:r w:rsidRPr="00297125">
        <w:t>– Single Responsibility Principle</w:t>
      </w:r>
    </w:p>
    <w:p w14:paraId="384ECF53" w14:textId="35B19C55" w:rsidR="00D37918" w:rsidRPr="00D37918" w:rsidRDefault="004D7D15" w:rsidP="00D37918">
      <w:pPr>
        <w:rPr>
          <w:lang w:val="hr-HR"/>
        </w:rPr>
      </w:pPr>
      <w:r>
        <w:rPr>
          <w:lang w:val="hr-HR"/>
        </w:rPr>
        <w:t>N</w:t>
      </w:r>
      <w:r w:rsidR="00D37918">
        <w:rPr>
          <w:lang w:val="hr-HR"/>
        </w:rPr>
        <w:t>ijedna</w:t>
      </w:r>
      <w:r>
        <w:rPr>
          <w:lang w:val="hr-HR"/>
        </w:rPr>
        <w:t xml:space="preserve"> od klasa u našem sistemu</w:t>
      </w:r>
      <w:r w:rsidR="00D37918">
        <w:rPr>
          <w:lang w:val="hr-HR"/>
        </w:rPr>
        <w:t xml:space="preserve"> ne obavlja više od jednog zadatka. Većina klasa imaju samo konstruktor, gettere i settere. Ovaj princip je zadovoljen.</w:t>
      </w:r>
    </w:p>
    <w:p w14:paraId="3A1613A8" w14:textId="572D5BDD" w:rsidR="00297125" w:rsidRDefault="00297125">
      <w:pPr>
        <w:pStyle w:val="Heading1"/>
      </w:pPr>
      <w:r w:rsidRPr="00297125">
        <w:t>O-Open-Close Principle</w:t>
      </w:r>
    </w:p>
    <w:p w14:paraId="022A1836" w14:textId="56E572BC" w:rsidR="00D37918" w:rsidRDefault="00D37918" w:rsidP="00D37918">
      <w:r>
        <w:t>Dodavanje novih metoda neće zahtjevati uređivanje već postojeće klase i njenih atributa.</w:t>
      </w:r>
      <w:r w:rsidR="00473A42">
        <w:t xml:space="preserve"> Na primjer, možemo promijeniti implementaciju klase Adresa bez da brinemo o klasama koje je koriste, a to su Bankomat, Filijala i Klijent.</w:t>
      </w:r>
      <w:r>
        <w:t xml:space="preserve"> To vrijedi za sve klase u našem sistemu, pa je i ovaj uslov zadovoljen.</w:t>
      </w:r>
    </w:p>
    <w:p w14:paraId="6A8C7107" w14:textId="64451F0F" w:rsidR="00297125" w:rsidRDefault="00297125">
      <w:pPr>
        <w:pStyle w:val="Heading1"/>
      </w:pPr>
      <w:r w:rsidRPr="00297125">
        <w:t>L-Liskov Substitution Principle</w:t>
      </w:r>
    </w:p>
    <w:p w14:paraId="4AC57098" w14:textId="04557D18" w:rsidR="00D37918" w:rsidRDefault="00AB437E" w:rsidP="00D37918">
      <w:r w:rsidRPr="00AB437E">
        <w:t>Na svim mjestima gdje se koristi osnovni objekat se može koristiti i izvedeni</w:t>
      </w:r>
      <w:r>
        <w:t>, i pritom će to imati smisla. Naše dvije klase iz kojih se nasljeđuje su Korisnik i KreditBaza, i one se kao takve trenutno ne koriste nigdje, i samim tim nismo prekršili L princip.</w:t>
      </w:r>
    </w:p>
    <w:p w14:paraId="79889B53" w14:textId="5EACC41B" w:rsidR="00297125" w:rsidRDefault="00297125">
      <w:pPr>
        <w:pStyle w:val="Heading1"/>
      </w:pPr>
      <w:r w:rsidRPr="00297125">
        <w:t>I</w:t>
      </w:r>
      <w:r>
        <w:t>-</w:t>
      </w:r>
      <w:r w:rsidRPr="00297125">
        <w:t>Interface Agregate Principle</w:t>
      </w:r>
    </w:p>
    <w:p w14:paraId="24EC2299" w14:textId="13B2A32F" w:rsidR="00AB437E" w:rsidRDefault="00AB437E" w:rsidP="00AB437E">
      <w:r>
        <w:t>Svaki interfejs obavlja tačno jednu vrstu akcija, i zadovoljava S princip</w:t>
      </w:r>
      <w:r w:rsidR="002A5966">
        <w:t>. Na primjer IAdministratorUpravljacNovostima radi samo sa novostima, dodaje ih, uređuje i briše.</w:t>
      </w:r>
      <w:r>
        <w:t xml:space="preserve"> I princip sistema </w:t>
      </w:r>
      <w:r w:rsidR="002A5966">
        <w:t xml:space="preserve">je </w:t>
      </w:r>
      <w:r>
        <w:t>zadovoljen.</w:t>
      </w:r>
    </w:p>
    <w:p w14:paraId="1E9D8A66" w14:textId="22A39B46" w:rsidR="001C09C1" w:rsidRDefault="00297125">
      <w:pPr>
        <w:pStyle w:val="Heading1"/>
      </w:pPr>
      <w:r w:rsidRPr="00297125">
        <w:t>D-Dependency Inversion Principle</w:t>
      </w:r>
    </w:p>
    <w:p w14:paraId="6AC43CC5" w14:textId="697D96DD" w:rsidR="001C09C1" w:rsidRPr="00297125" w:rsidRDefault="000F2502" w:rsidP="00297125">
      <w:pPr>
        <w:rPr>
          <w:lang w:val="hr-HR"/>
        </w:rPr>
      </w:pPr>
      <w:r>
        <w:t>Sve klase iz kojih se nasljeđuje su apstraktne. To su klase Korisnik i KreditBaza. Uslov je zadovoljen.</w:t>
      </w:r>
    </w:p>
    <w:p w14:paraId="20820BC3" w14:textId="77777777" w:rsidR="00C33759" w:rsidRDefault="00C33759" w:rsidP="00C33759">
      <w:pPr>
        <w:pStyle w:val="Heading1"/>
        <w:numPr>
          <w:ilvl w:val="0"/>
          <w:numId w:val="0"/>
        </w:numPr>
      </w:pPr>
    </w:p>
    <w:sectPr w:rsidR="00C33759">
      <w:footerReference w:type="default" r:id="rId8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607E6" w14:textId="77777777" w:rsidR="00FA1A0B" w:rsidRDefault="00FA1A0B">
      <w:pPr>
        <w:spacing w:after="0" w:line="240" w:lineRule="auto"/>
      </w:pPr>
      <w:r>
        <w:separator/>
      </w:r>
    </w:p>
    <w:p w14:paraId="05B9DB20" w14:textId="77777777" w:rsidR="00FA1A0B" w:rsidRDefault="00FA1A0B"/>
  </w:endnote>
  <w:endnote w:type="continuationSeparator" w:id="0">
    <w:p w14:paraId="22272109" w14:textId="77777777" w:rsidR="00FA1A0B" w:rsidRDefault="00FA1A0B">
      <w:pPr>
        <w:spacing w:after="0" w:line="240" w:lineRule="auto"/>
      </w:pPr>
      <w:r>
        <w:continuationSeparator/>
      </w:r>
    </w:p>
    <w:p w14:paraId="522B1E20" w14:textId="77777777" w:rsidR="00FA1A0B" w:rsidRDefault="00FA1A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6703E" w14:textId="77777777" w:rsidR="001C09C1" w:rsidRDefault="008C237E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5E087" w14:textId="77777777" w:rsidR="00FA1A0B" w:rsidRDefault="00FA1A0B">
      <w:pPr>
        <w:spacing w:after="0" w:line="240" w:lineRule="auto"/>
      </w:pPr>
      <w:r>
        <w:separator/>
      </w:r>
    </w:p>
    <w:p w14:paraId="50137927" w14:textId="77777777" w:rsidR="00FA1A0B" w:rsidRDefault="00FA1A0B"/>
  </w:footnote>
  <w:footnote w:type="continuationSeparator" w:id="0">
    <w:p w14:paraId="3EB1C016" w14:textId="77777777" w:rsidR="00FA1A0B" w:rsidRDefault="00FA1A0B">
      <w:pPr>
        <w:spacing w:after="0" w:line="240" w:lineRule="auto"/>
      </w:pPr>
      <w:r>
        <w:continuationSeparator/>
      </w:r>
    </w:p>
    <w:p w14:paraId="4422EF92" w14:textId="77777777" w:rsidR="00FA1A0B" w:rsidRDefault="00FA1A0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C564C"/>
    <w:multiLevelType w:val="hybridMultilevel"/>
    <w:tmpl w:val="F8E63DA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10743"/>
    <w:multiLevelType w:val="hybridMultilevel"/>
    <w:tmpl w:val="7D1400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C534B84"/>
    <w:multiLevelType w:val="hybridMultilevel"/>
    <w:tmpl w:val="8468E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BA7A27"/>
    <w:multiLevelType w:val="hybridMultilevel"/>
    <w:tmpl w:val="E040A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6217363"/>
    <w:multiLevelType w:val="hybridMultilevel"/>
    <w:tmpl w:val="E6284E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E6C7733"/>
    <w:multiLevelType w:val="hybridMultilevel"/>
    <w:tmpl w:val="F8E63DA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5D2C63"/>
    <w:multiLevelType w:val="hybridMultilevel"/>
    <w:tmpl w:val="893C6E3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6817DF3"/>
    <w:multiLevelType w:val="hybridMultilevel"/>
    <w:tmpl w:val="3A2ADF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9" w15:restartNumberingAfterBreak="0">
    <w:nsid w:val="50C71B18"/>
    <w:multiLevelType w:val="hybridMultilevel"/>
    <w:tmpl w:val="54C0A8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A51536D"/>
    <w:multiLevelType w:val="hybridMultilevel"/>
    <w:tmpl w:val="8A2E88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CC72390"/>
    <w:multiLevelType w:val="hybridMultilevel"/>
    <w:tmpl w:val="F8E63DA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D62D49"/>
    <w:multiLevelType w:val="hybridMultilevel"/>
    <w:tmpl w:val="1C68362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10"/>
  </w:num>
  <w:num w:numId="9">
    <w:abstractNumId w:val="0"/>
  </w:num>
  <w:num w:numId="10">
    <w:abstractNumId w:val="12"/>
  </w:num>
  <w:num w:numId="11">
    <w:abstractNumId w:val="6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AD"/>
    <w:rsid w:val="00014EAD"/>
    <w:rsid w:val="000F2502"/>
    <w:rsid w:val="001C09C1"/>
    <w:rsid w:val="001F5EA9"/>
    <w:rsid w:val="00276A6B"/>
    <w:rsid w:val="00297125"/>
    <w:rsid w:val="002A5966"/>
    <w:rsid w:val="002C5EF8"/>
    <w:rsid w:val="002F79EA"/>
    <w:rsid w:val="00354618"/>
    <w:rsid w:val="00473A42"/>
    <w:rsid w:val="00487911"/>
    <w:rsid w:val="004B715B"/>
    <w:rsid w:val="004D7D15"/>
    <w:rsid w:val="005B4F67"/>
    <w:rsid w:val="005C4E68"/>
    <w:rsid w:val="006341D2"/>
    <w:rsid w:val="006854EE"/>
    <w:rsid w:val="00706461"/>
    <w:rsid w:val="007B593A"/>
    <w:rsid w:val="008C237E"/>
    <w:rsid w:val="008C7494"/>
    <w:rsid w:val="00A726B2"/>
    <w:rsid w:val="00AB437E"/>
    <w:rsid w:val="00B1020C"/>
    <w:rsid w:val="00C33759"/>
    <w:rsid w:val="00C5778D"/>
    <w:rsid w:val="00D37918"/>
    <w:rsid w:val="00FA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CC1F26"/>
  <w15:chartTrackingRefBased/>
  <w15:docId w15:val="{B2B0E4BB-8B57-524E-B926-A0CD1040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93A"/>
    <w:rPr>
      <w:color w:val="3A3A3A" w:themeColor="background2" w:themeShade="40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7B593A"/>
    <w:pPr>
      <w:ind w:left="720"/>
      <w:contextualSpacing/>
    </w:pPr>
    <w:rPr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91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911"/>
    <w:rPr>
      <w:rFonts w:ascii="Times New Roman" w:hAnsi="Times New Roman" w:cs="Times New Roman"/>
      <w:color w:val="3A3A3A" w:themeColor="background2" w:themeShade="4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79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nversuljic/Library/Containers/com.microsoft.Word/Data/Library/Application%20Support/Microsoft/Office/16.0/DTS/en-GB%7b0414AB76-9264-3440-9B45-4797EE014B0F%7d/%7b45CDE371-D7B4-7D47-8422-B6954155B0D7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{45CDE371-D7B4-7D47-8422-B6954155B0D7}tf10002082.dotx</Template>
  <TotalTime>1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2020-04-28T21:30:00Z</cp:lastPrinted>
  <dcterms:created xsi:type="dcterms:W3CDTF">2020-04-28T21:30:00Z</dcterms:created>
  <dcterms:modified xsi:type="dcterms:W3CDTF">2020-04-28T21:31:00Z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