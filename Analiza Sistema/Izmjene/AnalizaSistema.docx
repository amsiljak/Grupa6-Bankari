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44BDA" w14:textId="77777777" w:rsidR="001C09C1" w:rsidRDefault="00014EAD" w:rsidP="00014EAD">
      <w:pPr>
        <w:pStyle w:val="Datum"/>
      </w:pPr>
      <w:r>
        <w:t xml:space="preserve">Grupa 6 (Bankari)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0A0AC9" wp14:editId="744C9DC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80110" cy="2774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ban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1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EAADC" w14:textId="77777777" w:rsidR="001C09C1" w:rsidRDefault="00014EAD">
      <w:pPr>
        <w:pStyle w:val="Naslov"/>
      </w:pPr>
      <w:r>
        <w:t>Analiza sistema</w:t>
      </w:r>
    </w:p>
    <w:p w14:paraId="1E9D8A66" w14:textId="77777777" w:rsidR="001C09C1" w:rsidRDefault="00014EAD">
      <w:pPr>
        <w:pStyle w:val="Naslov1"/>
      </w:pPr>
      <w:r>
        <w:t>Uvod</w:t>
      </w:r>
    </w:p>
    <w:p w14:paraId="1CD321AE" w14:textId="77777777" w:rsidR="00014EAD" w:rsidRDefault="00014EAD">
      <w:pPr>
        <w:rPr>
          <w:lang w:val="hr-HR"/>
        </w:rPr>
      </w:pPr>
      <w:r>
        <w:t>Sistem za banku koji omogu</w:t>
      </w:r>
      <w:r>
        <w:rPr>
          <w:lang w:val="hr-HR"/>
        </w:rPr>
        <w:t>ćava</w:t>
      </w:r>
      <w:r w:rsidR="007B593A">
        <w:rPr>
          <w:lang w:val="hr-HR"/>
        </w:rPr>
        <w:t>:</w:t>
      </w:r>
    </w:p>
    <w:p w14:paraId="6ABFD3A5" w14:textId="77777777" w:rsidR="00014EAD" w:rsidRDefault="00014EAD" w:rsidP="00014EAD">
      <w:pPr>
        <w:pStyle w:val="Paragrafspiska"/>
        <w:numPr>
          <w:ilvl w:val="0"/>
          <w:numId w:val="2"/>
        </w:numPr>
        <w:rPr>
          <w:lang w:val="hr-HR"/>
        </w:rPr>
      </w:pPr>
      <w:r w:rsidRPr="00014EAD">
        <w:rPr>
          <w:lang w:val="hr-HR"/>
        </w:rPr>
        <w:t>korisnicima banke da urade stvari za koje bi inače morali otići u poslovnicu, kao što je vršenje uplata na drugi račun</w:t>
      </w:r>
    </w:p>
    <w:p w14:paraId="5C274D10" w14:textId="77777777" w:rsidR="001C09C1" w:rsidRDefault="00014EAD" w:rsidP="00014EAD">
      <w:pPr>
        <w:pStyle w:val="Paragrafspiska"/>
        <w:numPr>
          <w:ilvl w:val="0"/>
          <w:numId w:val="2"/>
        </w:numPr>
        <w:rPr>
          <w:lang w:val="hr-HR"/>
        </w:rPr>
      </w:pPr>
      <w:r w:rsidRPr="00014EAD">
        <w:rPr>
          <w:lang w:val="hr-HR"/>
        </w:rPr>
        <w:t>bankarima</w:t>
      </w:r>
      <w:r>
        <w:rPr>
          <w:lang w:val="hr-HR"/>
        </w:rPr>
        <w:t xml:space="preserve"> da vode evidenciju, upisuju nove klijente, potvrđuju zahtjeve za kredite i slično</w:t>
      </w:r>
    </w:p>
    <w:p w14:paraId="6AC43CC5" w14:textId="77777777" w:rsidR="001C09C1" w:rsidRPr="007B593A" w:rsidRDefault="00014EAD" w:rsidP="007B593A">
      <w:pPr>
        <w:pStyle w:val="Paragrafspiska"/>
        <w:numPr>
          <w:ilvl w:val="0"/>
          <w:numId w:val="2"/>
        </w:numPr>
        <w:rPr>
          <w:rFonts w:asciiTheme="majorHAnsi" w:eastAsiaTheme="majorEastAsia" w:hAnsiTheme="majorHAnsi" w:cstheme="majorBidi"/>
          <w:szCs w:val="24"/>
        </w:rPr>
      </w:pPr>
      <w:r>
        <w:rPr>
          <w:lang w:val="hr-HR"/>
        </w:rPr>
        <w:t>administratoru da nadzire čitav spektar radnji vezanih za banku</w:t>
      </w:r>
      <w:r w:rsidR="007B593A">
        <w:rPr>
          <w:lang w:val="hr-HR"/>
        </w:rPr>
        <w:t>, kao i da dodaje novosti, uređuje objekte na mapi (bankomate i filijale)</w:t>
      </w:r>
    </w:p>
    <w:p w14:paraId="055C493B" w14:textId="77777777" w:rsidR="001C09C1" w:rsidRDefault="00C33759">
      <w:pPr>
        <w:pStyle w:val="Naslov1"/>
      </w:pPr>
      <w:r>
        <w:t xml:space="preserve">Osnovne </w:t>
      </w:r>
      <w:r w:rsidR="007B593A">
        <w:t>Klase</w:t>
      </w:r>
      <w:r>
        <w:t xml:space="preserve"> (Modeli)</w:t>
      </w:r>
    </w:p>
    <w:p w14:paraId="4072130E" w14:textId="77777777" w:rsidR="006854EE" w:rsidRDefault="006854EE" w:rsidP="006854EE">
      <w:pPr>
        <w:pStyle w:val="Paragrafspiska"/>
        <w:numPr>
          <w:ilvl w:val="0"/>
          <w:numId w:val="9"/>
        </w:numPr>
      </w:pPr>
      <w:r>
        <w:t xml:space="preserve">Korisnik – </w:t>
      </w:r>
      <w:r w:rsidRPr="00BE2189">
        <w:rPr>
          <w:i/>
          <w:iCs/>
        </w:rPr>
        <w:t>a</w:t>
      </w:r>
      <w:r w:rsidR="005C4E68" w:rsidRPr="00BE2189">
        <w:rPr>
          <w:i/>
          <w:iCs/>
        </w:rPr>
        <w:t>p</w:t>
      </w:r>
      <w:r w:rsidRPr="00BE2189">
        <w:rPr>
          <w:i/>
          <w:iCs/>
        </w:rPr>
        <w:t>straktna klasa koja opisuje korisnika koji se mo</w:t>
      </w:r>
      <w:r w:rsidRPr="00BE2189">
        <w:rPr>
          <w:i/>
          <w:iCs/>
          <w:lang w:val="hr-HR"/>
        </w:rPr>
        <w:t>že logovati na sistem</w:t>
      </w:r>
    </w:p>
    <w:p w14:paraId="7351E9E2" w14:textId="77777777" w:rsidR="006854EE" w:rsidRDefault="006854EE" w:rsidP="006854EE">
      <w:pPr>
        <w:pStyle w:val="Paragrafspiska"/>
        <w:numPr>
          <w:ilvl w:val="0"/>
          <w:numId w:val="11"/>
        </w:numPr>
      </w:pPr>
      <w:r>
        <w:t>Atributi:</w:t>
      </w:r>
    </w:p>
    <w:p w14:paraId="28866F3A" w14:textId="60B5D79A" w:rsidR="006854EE" w:rsidRDefault="006854EE" w:rsidP="006854EE">
      <w:pPr>
        <w:pStyle w:val="Paragrafspiska"/>
        <w:ind w:left="1080"/>
      </w:pPr>
      <w:r>
        <w:tab/>
      </w:r>
      <w:r>
        <w:tab/>
        <w:t>-</w:t>
      </w:r>
      <w:r w:rsidR="000E7EC1">
        <w:t>I</w:t>
      </w:r>
      <w:r>
        <w:t>d (</w:t>
      </w:r>
      <w:r w:rsidR="000E7EC1">
        <w:t>i</w:t>
      </w:r>
      <w:r>
        <w:t>nt)</w:t>
      </w:r>
    </w:p>
    <w:p w14:paraId="4865BBBE" w14:textId="59F90BB6" w:rsidR="006854EE" w:rsidRDefault="006854EE" w:rsidP="006854EE">
      <w:pPr>
        <w:pStyle w:val="Paragrafspiska"/>
        <w:ind w:left="1080"/>
      </w:pPr>
      <w:r>
        <w:tab/>
      </w:r>
      <w:r>
        <w:tab/>
        <w:t>-</w:t>
      </w:r>
      <w:r w:rsidR="000E7EC1">
        <w:t>I</w:t>
      </w:r>
      <w:r>
        <w:t>me (</w:t>
      </w:r>
      <w:r w:rsidR="000E7EC1">
        <w:t>s</w:t>
      </w:r>
      <w:r>
        <w:t>tring)</w:t>
      </w:r>
    </w:p>
    <w:p w14:paraId="01E0404B" w14:textId="253820F8" w:rsidR="006854EE" w:rsidRDefault="006854EE" w:rsidP="006854EE">
      <w:pPr>
        <w:pStyle w:val="Paragrafspiska"/>
        <w:ind w:left="1080"/>
      </w:pPr>
      <w:r>
        <w:tab/>
      </w:r>
      <w:r>
        <w:tab/>
        <w:t>-</w:t>
      </w:r>
      <w:r w:rsidR="000E7EC1">
        <w:t>P</w:t>
      </w:r>
      <w:r>
        <w:t>rezime (</w:t>
      </w:r>
      <w:r w:rsidR="000E7EC1">
        <w:t>s</w:t>
      </w:r>
      <w:r>
        <w:t>tring)</w:t>
      </w:r>
    </w:p>
    <w:p w14:paraId="130F2FAD" w14:textId="6F3473E0" w:rsidR="006854EE" w:rsidRDefault="006854EE" w:rsidP="006854EE">
      <w:pPr>
        <w:pStyle w:val="Paragrafspiska"/>
        <w:ind w:left="1080"/>
      </w:pPr>
      <w:r>
        <w:tab/>
      </w:r>
      <w:r>
        <w:tab/>
        <w:t>-</w:t>
      </w:r>
      <w:r w:rsidR="000E7EC1">
        <w:t>K</w:t>
      </w:r>
      <w:r>
        <w:t>orisnickoIme (</w:t>
      </w:r>
      <w:r w:rsidR="000E7EC1">
        <w:t>s</w:t>
      </w:r>
      <w:r>
        <w:t>tring)</w:t>
      </w:r>
    </w:p>
    <w:p w14:paraId="48A4BCB1" w14:textId="3A1EFDB9" w:rsidR="006854EE" w:rsidRDefault="006854EE" w:rsidP="006854EE">
      <w:pPr>
        <w:pStyle w:val="Paragrafspiska"/>
        <w:ind w:left="1080"/>
      </w:pPr>
      <w:r>
        <w:tab/>
      </w:r>
      <w:r>
        <w:tab/>
        <w:t>-</w:t>
      </w:r>
      <w:r w:rsidR="000E7EC1">
        <w:t>L</w:t>
      </w:r>
      <w:r>
        <w:t>ozinka (</w:t>
      </w:r>
      <w:r w:rsidR="000E7EC1">
        <w:t>s</w:t>
      </w:r>
      <w:r>
        <w:t>tring)</w:t>
      </w:r>
    </w:p>
    <w:p w14:paraId="72E7AFA9" w14:textId="77777777" w:rsidR="006854EE" w:rsidRDefault="006854EE" w:rsidP="006854EE">
      <w:pPr>
        <w:pStyle w:val="Paragrafspiska"/>
        <w:numPr>
          <w:ilvl w:val="0"/>
          <w:numId w:val="11"/>
        </w:numPr>
      </w:pPr>
      <w:r>
        <w:t>Metode</w:t>
      </w:r>
    </w:p>
    <w:p w14:paraId="3D4ACCAC" w14:textId="77777777" w:rsidR="006854EE" w:rsidRDefault="006854EE" w:rsidP="006854EE">
      <w:pPr>
        <w:pStyle w:val="Paragrafspiska"/>
        <w:ind w:left="2160"/>
      </w:pPr>
      <w:r>
        <w:t xml:space="preserve">-getteri i </w:t>
      </w:r>
      <w:r w:rsidR="005C4E68">
        <w:t>setteri</w:t>
      </w:r>
    </w:p>
    <w:p w14:paraId="799ABA13" w14:textId="77777777" w:rsidR="005C4E68" w:rsidRDefault="005C4E68" w:rsidP="006854EE">
      <w:pPr>
        <w:pStyle w:val="Paragrafspiska"/>
        <w:ind w:left="2160"/>
      </w:pPr>
    </w:p>
    <w:p w14:paraId="3FE151B4" w14:textId="77777777" w:rsidR="006854EE" w:rsidRDefault="006854EE" w:rsidP="006854EE">
      <w:pPr>
        <w:pStyle w:val="Paragrafspiska"/>
        <w:numPr>
          <w:ilvl w:val="0"/>
          <w:numId w:val="9"/>
        </w:numPr>
      </w:pPr>
      <w:r>
        <w:t xml:space="preserve">Adresa – </w:t>
      </w:r>
      <w:r w:rsidRPr="00BE2189">
        <w:rPr>
          <w:i/>
          <w:iCs/>
        </w:rPr>
        <w:t>klasa koja opisuje mjesto na mapi</w:t>
      </w:r>
    </w:p>
    <w:p w14:paraId="42084852" w14:textId="77777777" w:rsidR="006854EE" w:rsidRDefault="006854EE" w:rsidP="006854EE">
      <w:pPr>
        <w:pStyle w:val="Paragrafspiska"/>
        <w:numPr>
          <w:ilvl w:val="0"/>
          <w:numId w:val="11"/>
        </w:numPr>
      </w:pPr>
      <w:r>
        <w:t>Atributi:</w:t>
      </w:r>
    </w:p>
    <w:p w14:paraId="52CB5B23" w14:textId="65BB639C" w:rsidR="006854EE" w:rsidRPr="006854EE" w:rsidRDefault="006854EE" w:rsidP="006854EE">
      <w:pPr>
        <w:pStyle w:val="Paragrafspiska"/>
        <w:ind w:left="1080"/>
      </w:pPr>
      <w:r>
        <w:tab/>
      </w:r>
      <w:r>
        <w:tab/>
      </w:r>
      <w:r w:rsidRPr="006854EE">
        <w:t>-</w:t>
      </w:r>
      <w:r w:rsidR="000E7EC1">
        <w:t>I</w:t>
      </w:r>
      <w:r w:rsidRPr="006854EE">
        <w:t>d (</w:t>
      </w:r>
      <w:r w:rsidR="000E7EC1">
        <w:t>i</w:t>
      </w:r>
      <w:r w:rsidRPr="006854EE">
        <w:t>nt)</w:t>
      </w:r>
    </w:p>
    <w:p w14:paraId="5E743663" w14:textId="40DBF6A6" w:rsidR="006854EE" w:rsidRPr="006854EE" w:rsidRDefault="006854EE" w:rsidP="006854EE">
      <w:pPr>
        <w:pStyle w:val="Paragrafspiska"/>
      </w:pPr>
      <w:r w:rsidRPr="006854EE">
        <w:tab/>
      </w:r>
      <w:r>
        <w:tab/>
      </w:r>
      <w:r w:rsidRPr="006854EE">
        <w:t>-</w:t>
      </w:r>
      <w:r w:rsidR="000E7EC1">
        <w:t>L</w:t>
      </w:r>
      <w:r w:rsidRPr="006854EE">
        <w:t>atitude (</w:t>
      </w:r>
      <w:r w:rsidR="000E7EC1">
        <w:t>f</w:t>
      </w:r>
      <w:r w:rsidRPr="006854EE">
        <w:t>loat)</w:t>
      </w:r>
    </w:p>
    <w:p w14:paraId="2B576AA7" w14:textId="6CFCF1E1" w:rsidR="006854EE" w:rsidRPr="006854EE" w:rsidRDefault="006854EE" w:rsidP="006854EE">
      <w:pPr>
        <w:pStyle w:val="Paragrafspiska"/>
      </w:pPr>
      <w:r w:rsidRPr="006854EE">
        <w:tab/>
      </w:r>
      <w:r>
        <w:tab/>
      </w:r>
      <w:r w:rsidRPr="006854EE">
        <w:t>-</w:t>
      </w:r>
      <w:r w:rsidR="000E7EC1">
        <w:t>L</w:t>
      </w:r>
      <w:r w:rsidRPr="006854EE">
        <w:t>ongitude (</w:t>
      </w:r>
      <w:r w:rsidR="000E7EC1">
        <w:t>f</w:t>
      </w:r>
      <w:r w:rsidRPr="006854EE">
        <w:t>loat)</w:t>
      </w:r>
    </w:p>
    <w:p w14:paraId="53A357B7" w14:textId="660FDB24" w:rsidR="006854EE" w:rsidRPr="006854EE" w:rsidRDefault="006854EE" w:rsidP="006854EE">
      <w:pPr>
        <w:pStyle w:val="Paragrafspiska"/>
      </w:pPr>
      <w:r w:rsidRPr="006854EE">
        <w:tab/>
      </w:r>
      <w:r>
        <w:tab/>
      </w:r>
      <w:r w:rsidRPr="006854EE">
        <w:t>-</w:t>
      </w:r>
      <w:r w:rsidR="000E7EC1">
        <w:t>N</w:t>
      </w:r>
      <w:r w:rsidRPr="006854EE">
        <w:t>aziv (String)</w:t>
      </w:r>
    </w:p>
    <w:p w14:paraId="3C68F986" w14:textId="77777777" w:rsidR="006854EE" w:rsidRDefault="006854EE" w:rsidP="006854EE">
      <w:pPr>
        <w:pStyle w:val="Paragrafspiska"/>
        <w:numPr>
          <w:ilvl w:val="0"/>
          <w:numId w:val="11"/>
        </w:numPr>
      </w:pPr>
      <w:r>
        <w:t>Metode</w:t>
      </w:r>
    </w:p>
    <w:p w14:paraId="22394EB1" w14:textId="77777777" w:rsidR="006854EE" w:rsidRDefault="006854EE" w:rsidP="006854EE">
      <w:pPr>
        <w:pStyle w:val="Paragrafspiska"/>
        <w:ind w:left="2160"/>
      </w:pPr>
      <w:r>
        <w:t>-konstruktor</w:t>
      </w:r>
    </w:p>
    <w:p w14:paraId="0B8C9AF2" w14:textId="77777777" w:rsidR="006854EE" w:rsidRDefault="006854EE" w:rsidP="006854EE">
      <w:pPr>
        <w:pStyle w:val="Paragrafspiska"/>
        <w:ind w:left="2160"/>
      </w:pPr>
      <w:r>
        <w:t xml:space="preserve">-getteri i </w:t>
      </w:r>
      <w:r w:rsidR="005C4E68">
        <w:t>setteri</w:t>
      </w:r>
    </w:p>
    <w:p w14:paraId="2C20E3B2" w14:textId="77777777" w:rsidR="005C4E68" w:rsidRDefault="005C4E68" w:rsidP="006854EE">
      <w:pPr>
        <w:pStyle w:val="Paragrafspiska"/>
        <w:ind w:left="2160"/>
      </w:pPr>
    </w:p>
    <w:p w14:paraId="04CBFCD5" w14:textId="631AD70C" w:rsidR="006854EE" w:rsidRDefault="006854EE" w:rsidP="006854EE">
      <w:pPr>
        <w:pStyle w:val="Paragrafspiska"/>
        <w:numPr>
          <w:ilvl w:val="0"/>
          <w:numId w:val="9"/>
        </w:numPr>
      </w:pPr>
      <w:r>
        <w:t>Klijent extends Korisnik</w:t>
      </w:r>
      <w:r w:rsidR="000E7EC1">
        <w:t xml:space="preserve"> </w:t>
      </w:r>
      <w:r>
        <w:t xml:space="preserve">– </w:t>
      </w:r>
      <w:r w:rsidRPr="00BE2189">
        <w:rPr>
          <w:i/>
          <w:iCs/>
        </w:rPr>
        <w:t>klasa koja opisuje klijenta banke</w:t>
      </w:r>
    </w:p>
    <w:p w14:paraId="20AF30B4" w14:textId="77777777" w:rsidR="006854EE" w:rsidRDefault="006854EE" w:rsidP="006854EE">
      <w:pPr>
        <w:pStyle w:val="Paragrafspiska"/>
        <w:numPr>
          <w:ilvl w:val="0"/>
          <w:numId w:val="11"/>
        </w:numPr>
      </w:pPr>
      <w:r>
        <w:t>Atributi:</w:t>
      </w:r>
    </w:p>
    <w:p w14:paraId="7BEC1B24" w14:textId="3ED82A31" w:rsidR="006854EE" w:rsidRDefault="006854EE" w:rsidP="006854EE">
      <w:pPr>
        <w:pStyle w:val="Paragrafspiska"/>
        <w:ind w:left="1080"/>
      </w:pPr>
      <w:r>
        <w:tab/>
      </w:r>
      <w:r>
        <w:tab/>
        <w:t>-</w:t>
      </w:r>
      <w:r w:rsidR="000E7EC1">
        <w:t>D</w:t>
      </w:r>
      <w:r>
        <w:t>atumRodjenja (Date</w:t>
      </w:r>
      <w:r w:rsidR="000E7EC1">
        <w:t>Time</w:t>
      </w:r>
      <w:r>
        <w:t>)</w:t>
      </w:r>
    </w:p>
    <w:p w14:paraId="05D7718C" w14:textId="6ADAD797" w:rsidR="000E7EC1" w:rsidRDefault="000E7EC1" w:rsidP="006854EE">
      <w:pPr>
        <w:pStyle w:val="Paragrafspiska"/>
        <w:ind w:left="1080"/>
      </w:pPr>
      <w:r>
        <w:tab/>
      </w:r>
      <w:r>
        <w:tab/>
        <w:t>-Spol (Spol)</w:t>
      </w:r>
    </w:p>
    <w:p w14:paraId="2BDA254C" w14:textId="2E629B75" w:rsidR="006854EE" w:rsidRDefault="006854EE" w:rsidP="006854EE">
      <w:pPr>
        <w:pStyle w:val="Paragrafspiska"/>
        <w:ind w:left="1080"/>
      </w:pPr>
      <w:r>
        <w:tab/>
      </w:r>
      <w:r>
        <w:tab/>
        <w:t>-JMBG (</w:t>
      </w:r>
      <w:r w:rsidR="000E7EC1">
        <w:t>s</w:t>
      </w:r>
      <w:r>
        <w:t>tring)</w:t>
      </w:r>
    </w:p>
    <w:p w14:paraId="6AD599C4" w14:textId="5106971E" w:rsidR="006854EE" w:rsidRDefault="006854EE" w:rsidP="006854EE">
      <w:pPr>
        <w:pStyle w:val="Paragrafspiska"/>
        <w:ind w:left="1080"/>
      </w:pPr>
      <w:r>
        <w:tab/>
      </w:r>
      <w:r>
        <w:tab/>
        <w:t>-</w:t>
      </w:r>
      <w:r w:rsidR="000E7EC1">
        <w:t>B</w:t>
      </w:r>
      <w:r>
        <w:t>rojTelefona (</w:t>
      </w:r>
      <w:r w:rsidR="000E7EC1">
        <w:t>s</w:t>
      </w:r>
      <w:r>
        <w:t>tring)</w:t>
      </w:r>
    </w:p>
    <w:p w14:paraId="1F78E725" w14:textId="2BB162DB" w:rsidR="006854EE" w:rsidRDefault="006854EE" w:rsidP="006854EE">
      <w:pPr>
        <w:pStyle w:val="Paragrafspiska"/>
        <w:ind w:left="1080"/>
      </w:pPr>
      <w:r>
        <w:lastRenderedPageBreak/>
        <w:tab/>
      </w:r>
      <w:r>
        <w:tab/>
        <w:t>-</w:t>
      </w:r>
      <w:r w:rsidR="000E7EC1">
        <w:t>B</w:t>
      </w:r>
      <w:r>
        <w:t>rojLicneKarte (</w:t>
      </w:r>
      <w:r w:rsidR="000E7EC1">
        <w:t>s</w:t>
      </w:r>
      <w:r>
        <w:t>tring)</w:t>
      </w:r>
    </w:p>
    <w:p w14:paraId="7C48427E" w14:textId="0247BA0E" w:rsidR="006854EE" w:rsidRDefault="006854EE" w:rsidP="006854EE">
      <w:pPr>
        <w:pStyle w:val="Paragrafspiska"/>
        <w:ind w:left="1080"/>
      </w:pPr>
      <w:r>
        <w:tab/>
      </w:r>
      <w:r>
        <w:tab/>
        <w:t>-</w:t>
      </w:r>
      <w:r w:rsidR="000E7EC1">
        <w:t>A</w:t>
      </w:r>
      <w:r>
        <w:t>dresa (Adresa)</w:t>
      </w:r>
    </w:p>
    <w:p w14:paraId="7B2BC39F" w14:textId="200EF5C2" w:rsidR="006854EE" w:rsidRDefault="006854EE" w:rsidP="006854EE">
      <w:pPr>
        <w:pStyle w:val="Paragrafspiska"/>
        <w:ind w:left="1080"/>
      </w:pPr>
      <w:r>
        <w:tab/>
      </w:r>
      <w:r>
        <w:tab/>
        <w:t>-</w:t>
      </w:r>
      <w:r w:rsidR="000E7EC1">
        <w:t>Z</w:t>
      </w:r>
      <w:r>
        <w:t>animanje (</w:t>
      </w:r>
      <w:r w:rsidR="000E7EC1">
        <w:t>s</w:t>
      </w:r>
      <w:r>
        <w:t>tring)</w:t>
      </w:r>
    </w:p>
    <w:p w14:paraId="1B31DD50" w14:textId="6784DF6A" w:rsidR="000E7EC1" w:rsidRDefault="000E7EC1" w:rsidP="006854EE">
      <w:pPr>
        <w:pStyle w:val="Paragrafspiska"/>
        <w:ind w:left="1080"/>
      </w:pPr>
      <w:r>
        <w:tab/>
      </w:r>
      <w:r>
        <w:tab/>
        <w:t>-Grad (string)</w:t>
      </w:r>
    </w:p>
    <w:p w14:paraId="7CBE4497" w14:textId="2CEA3A6F" w:rsidR="000E7EC1" w:rsidRDefault="000E7EC1" w:rsidP="000E7EC1">
      <w:pPr>
        <w:pStyle w:val="Paragrafspiska"/>
        <w:ind w:left="1080"/>
      </w:pPr>
      <w:r>
        <w:tab/>
      </w:r>
      <w:r>
        <w:tab/>
        <w:t>-Drzava (string)</w:t>
      </w:r>
    </w:p>
    <w:p w14:paraId="6F7BD599" w14:textId="48086C64" w:rsidR="000E7EC1" w:rsidRDefault="000E7EC1" w:rsidP="000E7EC1">
      <w:pPr>
        <w:pStyle w:val="Paragrafspiska"/>
        <w:ind w:left="1080"/>
      </w:pPr>
      <w:r>
        <w:tab/>
      </w:r>
      <w:r>
        <w:tab/>
        <w:t>-VrijemeDodavanja (VrijemeDodavanja)</w:t>
      </w:r>
    </w:p>
    <w:p w14:paraId="6ED32783" w14:textId="77777777" w:rsidR="006854EE" w:rsidRDefault="006854EE" w:rsidP="006854EE">
      <w:pPr>
        <w:pStyle w:val="Paragrafspiska"/>
        <w:numPr>
          <w:ilvl w:val="0"/>
          <w:numId w:val="11"/>
        </w:numPr>
      </w:pPr>
      <w:r>
        <w:t>Metode</w:t>
      </w:r>
    </w:p>
    <w:p w14:paraId="359FB93D" w14:textId="77777777" w:rsidR="006854EE" w:rsidRDefault="006854EE" w:rsidP="006854EE">
      <w:pPr>
        <w:pStyle w:val="Paragrafspiska"/>
        <w:ind w:left="2160"/>
      </w:pPr>
      <w:r>
        <w:t>-konstruktor</w:t>
      </w:r>
    </w:p>
    <w:p w14:paraId="4B921B52" w14:textId="77777777" w:rsidR="006854EE" w:rsidRDefault="006854EE" w:rsidP="006854EE">
      <w:pPr>
        <w:pStyle w:val="Paragrafspiska"/>
        <w:ind w:left="2160"/>
      </w:pPr>
      <w:r>
        <w:t>-getteri i setteri</w:t>
      </w:r>
    </w:p>
    <w:p w14:paraId="3F2F018A" w14:textId="77777777" w:rsidR="005C4E68" w:rsidRDefault="005C4E68" w:rsidP="006854EE">
      <w:pPr>
        <w:pStyle w:val="Paragrafspiska"/>
        <w:ind w:left="2160"/>
      </w:pPr>
    </w:p>
    <w:p w14:paraId="095AE26E" w14:textId="77777777" w:rsidR="006854EE" w:rsidRDefault="006854EE" w:rsidP="006854EE">
      <w:pPr>
        <w:pStyle w:val="Paragrafspiska"/>
        <w:numPr>
          <w:ilvl w:val="0"/>
          <w:numId w:val="9"/>
        </w:numPr>
      </w:pPr>
      <w:r>
        <w:t xml:space="preserve">Racun – </w:t>
      </w:r>
      <w:r w:rsidRPr="00BE2189">
        <w:rPr>
          <w:i/>
          <w:iCs/>
        </w:rPr>
        <w:t>opisuje bankovni račun</w:t>
      </w:r>
    </w:p>
    <w:p w14:paraId="7EAD3A86" w14:textId="77777777" w:rsidR="006854EE" w:rsidRDefault="006854EE" w:rsidP="006854EE">
      <w:pPr>
        <w:pStyle w:val="Paragrafspiska"/>
        <w:numPr>
          <w:ilvl w:val="0"/>
          <w:numId w:val="11"/>
        </w:numPr>
      </w:pPr>
      <w:r>
        <w:t>Atributi:</w:t>
      </w:r>
    </w:p>
    <w:p w14:paraId="56AB1918" w14:textId="717A9FB6" w:rsidR="006854EE" w:rsidRPr="006854EE" w:rsidRDefault="006854EE" w:rsidP="006854EE">
      <w:pPr>
        <w:pStyle w:val="Paragrafspiska"/>
        <w:ind w:left="1080"/>
      </w:pPr>
      <w:r>
        <w:tab/>
      </w:r>
      <w:r>
        <w:tab/>
      </w:r>
      <w:r w:rsidRPr="006854EE">
        <w:t>-</w:t>
      </w:r>
      <w:r w:rsidR="000E7EC1">
        <w:t>I</w:t>
      </w:r>
      <w:r w:rsidRPr="006854EE">
        <w:t>d (Int)</w:t>
      </w:r>
    </w:p>
    <w:p w14:paraId="7CEE95A4" w14:textId="331C13E2" w:rsidR="006854EE" w:rsidRDefault="006854EE" w:rsidP="006854EE">
      <w:pPr>
        <w:pStyle w:val="Paragrafspiska"/>
      </w:pPr>
      <w:r w:rsidRPr="006854EE">
        <w:tab/>
      </w:r>
      <w:r>
        <w:tab/>
      </w:r>
      <w:r w:rsidRPr="006854EE">
        <w:t>-</w:t>
      </w:r>
      <w:r w:rsidR="000E7EC1">
        <w:t>S</w:t>
      </w:r>
      <w:r>
        <w:t>tanjeRacuna</w:t>
      </w:r>
      <w:r w:rsidRPr="006854EE">
        <w:t xml:space="preserve"> (Float)</w:t>
      </w:r>
    </w:p>
    <w:p w14:paraId="50087BB1" w14:textId="7C052F11" w:rsidR="00354618" w:rsidRDefault="00354618" w:rsidP="006854EE">
      <w:pPr>
        <w:pStyle w:val="Paragrafspiska"/>
      </w:pPr>
      <w:r>
        <w:tab/>
      </w:r>
      <w:r>
        <w:tab/>
        <w:t>-</w:t>
      </w:r>
      <w:r w:rsidR="000E7EC1">
        <w:t>V</w:t>
      </w:r>
      <w:r>
        <w:t>rstaRacuna (VrstaRacuna)</w:t>
      </w:r>
    </w:p>
    <w:p w14:paraId="6DEB8B98" w14:textId="7C0A4EE9" w:rsidR="000E7EC1" w:rsidRDefault="000E7EC1" w:rsidP="006854EE">
      <w:pPr>
        <w:pStyle w:val="Paragrafspiska"/>
      </w:pPr>
      <w:r>
        <w:tab/>
      </w:r>
      <w:r>
        <w:tab/>
        <w:t>-Klijent (Klijent)</w:t>
      </w:r>
    </w:p>
    <w:p w14:paraId="67EFB24E" w14:textId="77777777" w:rsidR="006854EE" w:rsidRDefault="006854EE" w:rsidP="006854EE">
      <w:pPr>
        <w:pStyle w:val="Paragrafspiska"/>
        <w:numPr>
          <w:ilvl w:val="0"/>
          <w:numId w:val="11"/>
        </w:numPr>
      </w:pPr>
      <w:r>
        <w:t>Metode</w:t>
      </w:r>
    </w:p>
    <w:p w14:paraId="719852BE" w14:textId="77777777" w:rsidR="006854EE" w:rsidRDefault="006854EE" w:rsidP="006854EE">
      <w:pPr>
        <w:pStyle w:val="Paragrafspiska"/>
        <w:ind w:left="2160"/>
      </w:pPr>
      <w:r>
        <w:t>-konstruktor</w:t>
      </w:r>
    </w:p>
    <w:p w14:paraId="7BAB3F40" w14:textId="77777777" w:rsidR="006854EE" w:rsidRDefault="006854EE" w:rsidP="006854EE">
      <w:pPr>
        <w:pStyle w:val="Paragrafspiska"/>
        <w:ind w:left="2160"/>
      </w:pPr>
      <w:r>
        <w:t xml:space="preserve">-getteri i </w:t>
      </w:r>
      <w:r w:rsidR="005C4E68">
        <w:t>setteri</w:t>
      </w:r>
    </w:p>
    <w:p w14:paraId="73A680BE" w14:textId="77777777" w:rsidR="005C4E68" w:rsidRDefault="005C4E68" w:rsidP="006854EE">
      <w:pPr>
        <w:pStyle w:val="Paragrafspiska"/>
        <w:ind w:left="2160"/>
      </w:pPr>
    </w:p>
    <w:p w14:paraId="55A5FB06" w14:textId="77777777" w:rsidR="005C4E68" w:rsidRDefault="006854EE" w:rsidP="005C4E68">
      <w:pPr>
        <w:pStyle w:val="Paragrafspiska"/>
        <w:numPr>
          <w:ilvl w:val="0"/>
          <w:numId w:val="9"/>
        </w:numPr>
      </w:pPr>
      <w:r>
        <w:t>Transakcija</w:t>
      </w:r>
    </w:p>
    <w:p w14:paraId="5B9BF4B6" w14:textId="77777777" w:rsidR="005C4E68" w:rsidRDefault="005C4E68" w:rsidP="005C4E68">
      <w:pPr>
        <w:pStyle w:val="Paragrafspiska"/>
        <w:numPr>
          <w:ilvl w:val="0"/>
          <w:numId w:val="11"/>
        </w:numPr>
      </w:pPr>
      <w:r>
        <w:t>Atributi:</w:t>
      </w:r>
    </w:p>
    <w:p w14:paraId="0907DAAA" w14:textId="4B1A41D7" w:rsidR="005C4E68" w:rsidRDefault="005C4E68" w:rsidP="005C4E68">
      <w:pPr>
        <w:pStyle w:val="Paragrafspiska"/>
        <w:ind w:left="1080"/>
      </w:pPr>
      <w:r>
        <w:tab/>
      </w:r>
      <w:r>
        <w:tab/>
      </w:r>
      <w:r w:rsidRPr="006854EE">
        <w:t>-</w:t>
      </w:r>
      <w:r w:rsidR="000E7EC1">
        <w:t>I</w:t>
      </w:r>
      <w:r w:rsidRPr="006854EE">
        <w:t>d (</w:t>
      </w:r>
      <w:r w:rsidR="000E7EC1">
        <w:t>i</w:t>
      </w:r>
      <w:r w:rsidRPr="006854EE">
        <w:t>nt)</w:t>
      </w:r>
    </w:p>
    <w:p w14:paraId="0D5C587E" w14:textId="02267D4F" w:rsidR="005C4E68" w:rsidRDefault="005C4E68" w:rsidP="005C4E68">
      <w:pPr>
        <w:pStyle w:val="Paragrafspiska"/>
        <w:ind w:left="1080"/>
      </w:pPr>
      <w:r>
        <w:tab/>
      </w:r>
      <w:r>
        <w:tab/>
        <w:t>-</w:t>
      </w:r>
      <w:r w:rsidR="000E7EC1">
        <w:t>V</w:t>
      </w:r>
      <w:r>
        <w:t>rijeme (DateTime)</w:t>
      </w:r>
    </w:p>
    <w:p w14:paraId="2ABB9E1C" w14:textId="7348CA8C" w:rsidR="005C4E68" w:rsidRDefault="005C4E68" w:rsidP="005C4E68">
      <w:pPr>
        <w:pStyle w:val="Paragrafspiska"/>
        <w:ind w:left="1080"/>
      </w:pPr>
      <w:r>
        <w:tab/>
      </w:r>
      <w:r>
        <w:tab/>
        <w:t>-</w:t>
      </w:r>
      <w:r w:rsidR="000E7EC1">
        <w:t>S</w:t>
      </w:r>
      <w:r>
        <w:t>aRacuna (</w:t>
      </w:r>
      <w:r w:rsidR="002F79EA">
        <w:t>Racun</w:t>
      </w:r>
      <w:r>
        <w:t>)</w:t>
      </w:r>
    </w:p>
    <w:p w14:paraId="7AAD64D2" w14:textId="77D84D3B" w:rsidR="005C4E68" w:rsidRDefault="005C4E68" w:rsidP="005C4E68">
      <w:pPr>
        <w:pStyle w:val="Paragrafspiska"/>
        <w:ind w:left="1080"/>
      </w:pPr>
      <w:r>
        <w:tab/>
      </w:r>
      <w:r>
        <w:tab/>
        <w:t>-</w:t>
      </w:r>
      <w:r w:rsidR="000E7EC1">
        <w:t>N</w:t>
      </w:r>
      <w:r>
        <w:t>aRacun (</w:t>
      </w:r>
      <w:r w:rsidR="002F79EA">
        <w:t>Racun</w:t>
      </w:r>
      <w:r>
        <w:t>)</w:t>
      </w:r>
    </w:p>
    <w:p w14:paraId="6901C585" w14:textId="6AEE42EE" w:rsidR="005C4E68" w:rsidRDefault="005C4E68" w:rsidP="005C4E68">
      <w:pPr>
        <w:pStyle w:val="Paragrafspiska"/>
        <w:ind w:left="1080"/>
      </w:pPr>
      <w:r>
        <w:tab/>
      </w:r>
      <w:r>
        <w:tab/>
        <w:t>-</w:t>
      </w:r>
      <w:r w:rsidR="000E7EC1">
        <w:t>I</w:t>
      </w:r>
      <w:r>
        <w:t>znos (Float)</w:t>
      </w:r>
    </w:p>
    <w:p w14:paraId="70B31545" w14:textId="0B5086DA" w:rsidR="00354618" w:rsidRDefault="00354618" w:rsidP="005C4E68">
      <w:pPr>
        <w:pStyle w:val="Paragrafspiska"/>
        <w:ind w:left="1080"/>
      </w:pPr>
      <w:r>
        <w:tab/>
      </w:r>
      <w:r>
        <w:tab/>
        <w:t>-</w:t>
      </w:r>
      <w:r w:rsidR="000E7EC1">
        <w:t>V</w:t>
      </w:r>
      <w:r>
        <w:t>rstaTransakcije (VrstaTransakcije)</w:t>
      </w:r>
    </w:p>
    <w:p w14:paraId="333A9252" w14:textId="4EA7BD84" w:rsidR="000E7EC1" w:rsidRDefault="000E7EC1" w:rsidP="000E7EC1">
      <w:pPr>
        <w:pStyle w:val="Paragrafspiska"/>
        <w:ind w:left="1080"/>
      </w:pPr>
      <w:r>
        <w:tab/>
      </w:r>
      <w:r>
        <w:tab/>
        <w:t>-NacinTransakcije(NacinTransakcije)</w:t>
      </w:r>
    </w:p>
    <w:p w14:paraId="04037BA0" w14:textId="77777777" w:rsidR="005C4E68" w:rsidRDefault="005C4E68" w:rsidP="005C4E68">
      <w:pPr>
        <w:pStyle w:val="Paragrafspiska"/>
        <w:numPr>
          <w:ilvl w:val="0"/>
          <w:numId w:val="11"/>
        </w:numPr>
      </w:pPr>
      <w:r>
        <w:t>Metode</w:t>
      </w:r>
    </w:p>
    <w:p w14:paraId="14AA69B7" w14:textId="77777777" w:rsidR="005C4E68" w:rsidRDefault="005C4E68" w:rsidP="005C4E68">
      <w:pPr>
        <w:pStyle w:val="Paragrafspiska"/>
        <w:ind w:left="2160"/>
      </w:pPr>
      <w:r>
        <w:t>-konstruktor</w:t>
      </w:r>
    </w:p>
    <w:p w14:paraId="68A65AFC" w14:textId="77777777" w:rsidR="006854EE" w:rsidRDefault="005C4E68" w:rsidP="005C4E68">
      <w:pPr>
        <w:pStyle w:val="Paragrafspiska"/>
        <w:ind w:left="2160"/>
      </w:pPr>
      <w:r>
        <w:t>-getteri i setteri</w:t>
      </w:r>
    </w:p>
    <w:p w14:paraId="50FD56A7" w14:textId="77777777" w:rsidR="005C4E68" w:rsidRDefault="005C4E68" w:rsidP="005C4E68">
      <w:pPr>
        <w:pStyle w:val="Paragrafspiska"/>
        <w:ind w:left="2160"/>
      </w:pPr>
    </w:p>
    <w:p w14:paraId="21F22E18" w14:textId="77777777" w:rsidR="005C4E68" w:rsidRDefault="006854EE" w:rsidP="005C4E68">
      <w:pPr>
        <w:pStyle w:val="Paragrafspiska"/>
        <w:numPr>
          <w:ilvl w:val="0"/>
          <w:numId w:val="9"/>
        </w:numPr>
      </w:pPr>
      <w:r>
        <w:t>KreditBaza</w:t>
      </w:r>
      <w:r w:rsidR="005C4E68">
        <w:t xml:space="preserve"> </w:t>
      </w:r>
      <w:r w:rsidR="005C4E68" w:rsidRPr="00BE2189">
        <w:rPr>
          <w:i/>
          <w:iCs/>
        </w:rPr>
        <w:t>– apstraktna klasa koja opisuje zahtjev za kredit ili kredit koji je u toku ili završen</w:t>
      </w:r>
    </w:p>
    <w:p w14:paraId="62DF17FF" w14:textId="77777777" w:rsidR="005C4E68" w:rsidRDefault="005C4E68" w:rsidP="005C4E68">
      <w:pPr>
        <w:pStyle w:val="Paragrafspiska"/>
        <w:numPr>
          <w:ilvl w:val="0"/>
          <w:numId w:val="11"/>
        </w:numPr>
      </w:pPr>
      <w:r>
        <w:t>Atributi:</w:t>
      </w:r>
    </w:p>
    <w:p w14:paraId="23A88434" w14:textId="20E12F6E" w:rsidR="005C4E68" w:rsidRDefault="005C4E68" w:rsidP="005C4E68">
      <w:pPr>
        <w:pStyle w:val="Paragrafspiska"/>
        <w:ind w:left="1080"/>
      </w:pPr>
      <w:r>
        <w:tab/>
      </w:r>
      <w:r>
        <w:tab/>
      </w:r>
      <w:r w:rsidRPr="006854EE">
        <w:t>-</w:t>
      </w:r>
      <w:r w:rsidR="000E7EC1">
        <w:t>I</w:t>
      </w:r>
      <w:r w:rsidRPr="006854EE">
        <w:t>d (</w:t>
      </w:r>
      <w:r w:rsidR="000E7EC1">
        <w:t>i</w:t>
      </w:r>
      <w:r w:rsidRPr="006854EE">
        <w:t>nt)</w:t>
      </w:r>
    </w:p>
    <w:p w14:paraId="65348194" w14:textId="54BD2DCA" w:rsidR="002F79EA" w:rsidRDefault="002F79EA" w:rsidP="005C4E68">
      <w:pPr>
        <w:pStyle w:val="Paragrafspiska"/>
        <w:ind w:left="1080"/>
      </w:pPr>
      <w:r>
        <w:tab/>
      </w:r>
      <w:r>
        <w:tab/>
        <w:t>-</w:t>
      </w:r>
      <w:r w:rsidR="000E7EC1">
        <w:t>R</w:t>
      </w:r>
      <w:r>
        <w:t>acun (Racun)</w:t>
      </w:r>
    </w:p>
    <w:p w14:paraId="2A5C07E6" w14:textId="5D5A813E" w:rsidR="005C4E68" w:rsidRDefault="005C4E68" w:rsidP="005C4E68">
      <w:pPr>
        <w:pStyle w:val="Paragrafspiska"/>
        <w:ind w:left="1080"/>
      </w:pPr>
      <w:r>
        <w:tab/>
      </w:r>
      <w:r>
        <w:tab/>
        <w:t>-</w:t>
      </w:r>
      <w:r w:rsidR="006E5081">
        <w:t>I</w:t>
      </w:r>
      <w:r>
        <w:t>znos (</w:t>
      </w:r>
      <w:r w:rsidR="006E5081">
        <w:t>f</w:t>
      </w:r>
      <w:r>
        <w:t>loat)</w:t>
      </w:r>
    </w:p>
    <w:p w14:paraId="27A7C312" w14:textId="6CD9BC8D" w:rsidR="005C4E68" w:rsidRDefault="005C4E68" w:rsidP="005C4E68">
      <w:pPr>
        <w:pStyle w:val="Paragrafspiska"/>
        <w:ind w:left="1080"/>
      </w:pPr>
      <w:r>
        <w:tab/>
      </w:r>
      <w:r>
        <w:tab/>
        <w:t>-</w:t>
      </w:r>
      <w:r w:rsidR="006E5081">
        <w:t>K</w:t>
      </w:r>
      <w:r>
        <w:t>amatnaStopa (</w:t>
      </w:r>
      <w:r w:rsidR="006E5081">
        <w:t>f</w:t>
      </w:r>
      <w:r>
        <w:t>loat)</w:t>
      </w:r>
    </w:p>
    <w:p w14:paraId="69F34C13" w14:textId="5AD7A0D8" w:rsidR="005C4E68" w:rsidRDefault="005C4E68" w:rsidP="005C4E68">
      <w:pPr>
        <w:pStyle w:val="Paragrafspiska"/>
        <w:ind w:left="1080"/>
      </w:pPr>
      <w:r>
        <w:tab/>
      </w:r>
      <w:r>
        <w:tab/>
        <w:t>-</w:t>
      </w:r>
      <w:r w:rsidR="006E5081">
        <w:t>R</w:t>
      </w:r>
      <w:r>
        <w:t>okOtplate (</w:t>
      </w:r>
      <w:r w:rsidR="006E5081">
        <w:t>RokOtplate</w:t>
      </w:r>
      <w:r>
        <w:t>)</w:t>
      </w:r>
    </w:p>
    <w:p w14:paraId="35BA5A22" w14:textId="77777777" w:rsidR="005C4E68" w:rsidRDefault="005C4E68" w:rsidP="005C4E68">
      <w:pPr>
        <w:pStyle w:val="Paragrafspiska"/>
        <w:numPr>
          <w:ilvl w:val="0"/>
          <w:numId w:val="11"/>
        </w:numPr>
      </w:pPr>
      <w:r>
        <w:t>Metode</w:t>
      </w:r>
    </w:p>
    <w:p w14:paraId="49208D0A" w14:textId="5A0EC115" w:rsidR="006854EE" w:rsidRDefault="005C4E68" w:rsidP="005C4E68">
      <w:pPr>
        <w:pStyle w:val="Paragrafspiska"/>
        <w:ind w:left="2160"/>
      </w:pPr>
      <w:r>
        <w:t>-getteri i setteri</w:t>
      </w:r>
    </w:p>
    <w:p w14:paraId="0312179A" w14:textId="682021AB" w:rsidR="009579BC" w:rsidRDefault="009579BC" w:rsidP="005C4E68">
      <w:pPr>
        <w:pStyle w:val="Paragrafspiska"/>
        <w:ind w:left="2160"/>
      </w:pPr>
    </w:p>
    <w:p w14:paraId="33B89C34" w14:textId="77777777" w:rsidR="009579BC" w:rsidRDefault="009579BC" w:rsidP="005C4E68">
      <w:pPr>
        <w:pStyle w:val="Paragrafspiska"/>
        <w:ind w:left="2160"/>
      </w:pPr>
    </w:p>
    <w:p w14:paraId="00CF8570" w14:textId="77777777" w:rsidR="005C4E68" w:rsidRDefault="005C4E68" w:rsidP="005C4E68">
      <w:pPr>
        <w:pStyle w:val="Paragrafspiska"/>
        <w:ind w:left="2160"/>
      </w:pPr>
    </w:p>
    <w:p w14:paraId="343ED422" w14:textId="77777777" w:rsidR="005C4E68" w:rsidRDefault="006854EE" w:rsidP="005C4E68">
      <w:pPr>
        <w:pStyle w:val="Paragrafspiska"/>
        <w:numPr>
          <w:ilvl w:val="0"/>
          <w:numId w:val="9"/>
        </w:numPr>
      </w:pPr>
      <w:r>
        <w:lastRenderedPageBreak/>
        <w:t>ZahtjevZaKredit extends KreditBaza</w:t>
      </w:r>
    </w:p>
    <w:p w14:paraId="695CE9E7" w14:textId="77777777" w:rsidR="005C4E68" w:rsidRDefault="005C4E68" w:rsidP="005C4E68">
      <w:pPr>
        <w:pStyle w:val="Paragrafspiska"/>
        <w:numPr>
          <w:ilvl w:val="0"/>
          <w:numId w:val="11"/>
        </w:numPr>
      </w:pPr>
      <w:r>
        <w:t>Atributi:</w:t>
      </w:r>
    </w:p>
    <w:p w14:paraId="2C86282F" w14:textId="0FFD6117" w:rsidR="005C4E68" w:rsidRDefault="005C4E68" w:rsidP="005C4E68">
      <w:pPr>
        <w:pStyle w:val="Paragrafspiska"/>
        <w:ind w:left="1080"/>
      </w:pPr>
      <w:r>
        <w:tab/>
      </w:r>
      <w:r>
        <w:tab/>
        <w:t>-</w:t>
      </w:r>
      <w:r w:rsidR="006E5081">
        <w:t>N</w:t>
      </w:r>
      <w:r>
        <w:t>amjenaKredita (</w:t>
      </w:r>
      <w:r w:rsidR="006E5081">
        <w:t>s</w:t>
      </w:r>
      <w:r>
        <w:t>tring)</w:t>
      </w:r>
    </w:p>
    <w:p w14:paraId="31C06C64" w14:textId="6B7B730C" w:rsidR="005C4E68" w:rsidRDefault="005C4E68" w:rsidP="005C4E68">
      <w:pPr>
        <w:pStyle w:val="Paragrafspiska"/>
        <w:ind w:left="1080"/>
      </w:pPr>
      <w:r>
        <w:tab/>
      </w:r>
      <w:r>
        <w:tab/>
        <w:t>-</w:t>
      </w:r>
      <w:r w:rsidR="006E5081">
        <w:t>M</w:t>
      </w:r>
      <w:r>
        <w:t>jesecniPrihodi (</w:t>
      </w:r>
      <w:r w:rsidR="006E5081">
        <w:t>f</w:t>
      </w:r>
      <w:r>
        <w:t>loat)</w:t>
      </w:r>
    </w:p>
    <w:p w14:paraId="3E0AFF96" w14:textId="2508D13A" w:rsidR="005C4E68" w:rsidRDefault="005C4E68" w:rsidP="005C4E68">
      <w:pPr>
        <w:pStyle w:val="Paragrafspiska"/>
        <w:ind w:left="1080"/>
      </w:pPr>
      <w:r>
        <w:tab/>
      </w:r>
      <w:r>
        <w:tab/>
        <w:t>-</w:t>
      </w:r>
      <w:r w:rsidR="006E5081">
        <w:t>P</w:t>
      </w:r>
      <w:r>
        <w:t>rosjecniTroskoviDomacinstva (</w:t>
      </w:r>
      <w:r w:rsidR="006E5081">
        <w:t>f</w:t>
      </w:r>
      <w:r>
        <w:t>loat)</w:t>
      </w:r>
    </w:p>
    <w:p w14:paraId="46FBED5E" w14:textId="30EA8EEE" w:rsidR="005C4E68" w:rsidRDefault="005C4E68" w:rsidP="005C4E68">
      <w:pPr>
        <w:pStyle w:val="Paragrafspiska"/>
        <w:ind w:left="1080"/>
      </w:pPr>
      <w:r>
        <w:tab/>
      </w:r>
      <w:r>
        <w:tab/>
        <w:t>-</w:t>
      </w:r>
      <w:r w:rsidR="006E5081">
        <w:t>N</w:t>
      </w:r>
      <w:r>
        <w:t>azivRadnogMjesta (</w:t>
      </w:r>
      <w:r w:rsidR="006E5081">
        <w:t>s</w:t>
      </w:r>
      <w:r>
        <w:t>tring)</w:t>
      </w:r>
    </w:p>
    <w:p w14:paraId="49CDFAC0" w14:textId="4CC64C5B" w:rsidR="005C4E68" w:rsidRDefault="005C4E68" w:rsidP="005C4E68">
      <w:pPr>
        <w:pStyle w:val="Paragrafspiska"/>
        <w:ind w:left="1080"/>
      </w:pPr>
      <w:r>
        <w:tab/>
      </w:r>
      <w:r>
        <w:tab/>
        <w:t>-</w:t>
      </w:r>
      <w:r w:rsidR="006E5081">
        <w:t>N</w:t>
      </w:r>
      <w:r>
        <w:t>azivPoslodavca (</w:t>
      </w:r>
      <w:r w:rsidR="006E5081">
        <w:t>s</w:t>
      </w:r>
      <w:r>
        <w:t>tring)</w:t>
      </w:r>
    </w:p>
    <w:p w14:paraId="7E197C27" w14:textId="08562BAC" w:rsidR="005C4E68" w:rsidRDefault="005C4E68" w:rsidP="005C4E68">
      <w:pPr>
        <w:pStyle w:val="Paragrafspiska"/>
        <w:ind w:left="1080"/>
      </w:pPr>
      <w:r>
        <w:tab/>
      </w:r>
      <w:r>
        <w:tab/>
        <w:t>-</w:t>
      </w:r>
      <w:r w:rsidR="006E5081">
        <w:t>R</w:t>
      </w:r>
      <w:r>
        <w:t>adniStaz (</w:t>
      </w:r>
      <w:r w:rsidR="006E5081">
        <w:t>i</w:t>
      </w:r>
      <w:r>
        <w:t>nt)</w:t>
      </w:r>
    </w:p>
    <w:p w14:paraId="1A867464" w14:textId="33D2A23C" w:rsidR="006E5081" w:rsidRDefault="005C4E68" w:rsidP="006E5081">
      <w:pPr>
        <w:pStyle w:val="Paragrafspiska"/>
        <w:ind w:left="1080"/>
      </w:pPr>
      <w:r>
        <w:tab/>
      </w:r>
      <w:r>
        <w:tab/>
        <w:t>-</w:t>
      </w:r>
      <w:r w:rsidR="006E5081">
        <w:t>B</w:t>
      </w:r>
      <w:r>
        <w:t>rojNekretnina (</w:t>
      </w:r>
      <w:r w:rsidR="006E5081">
        <w:t>i</w:t>
      </w:r>
      <w:r>
        <w:t>nt)</w:t>
      </w:r>
    </w:p>
    <w:p w14:paraId="32A6A3C6" w14:textId="5A63EFD0" w:rsidR="006E5081" w:rsidRDefault="006E5081" w:rsidP="006E5081">
      <w:pPr>
        <w:pStyle w:val="Paragrafspiska"/>
        <w:ind w:left="1080"/>
      </w:pPr>
      <w:r>
        <w:tab/>
      </w:r>
      <w:r>
        <w:tab/>
        <w:t>-BracnoStanje (BracnoStanje)</w:t>
      </w:r>
    </w:p>
    <w:p w14:paraId="46F3DE9F" w14:textId="5F0D5932" w:rsidR="006E5081" w:rsidRDefault="006E5081" w:rsidP="006E5081">
      <w:pPr>
        <w:pStyle w:val="Paragrafspiska"/>
        <w:ind w:left="1080"/>
      </w:pPr>
      <w:r>
        <w:tab/>
      </w:r>
      <w:r>
        <w:tab/>
        <w:t>-SupruznikIme (string)</w:t>
      </w:r>
    </w:p>
    <w:p w14:paraId="59B3B0E8" w14:textId="1FFEF8A5" w:rsidR="006E5081" w:rsidRDefault="006E5081" w:rsidP="006E5081">
      <w:pPr>
        <w:pStyle w:val="Paragrafspiska"/>
        <w:ind w:left="1080"/>
      </w:pPr>
      <w:r>
        <w:tab/>
      </w:r>
      <w:r>
        <w:tab/>
        <w:t>-SupruznikPrezime (string)</w:t>
      </w:r>
    </w:p>
    <w:p w14:paraId="6A62C915" w14:textId="4BD409AC" w:rsidR="006E5081" w:rsidRDefault="006E5081" w:rsidP="006E5081">
      <w:pPr>
        <w:pStyle w:val="Paragrafspiska"/>
        <w:ind w:left="1080"/>
      </w:pPr>
      <w:r>
        <w:tab/>
      </w:r>
      <w:r>
        <w:tab/>
        <w:t>-SupruznikZanimanje (string)</w:t>
      </w:r>
    </w:p>
    <w:p w14:paraId="01CA52C1" w14:textId="4AC9EB12" w:rsidR="006E5081" w:rsidRDefault="006E5081" w:rsidP="006E5081">
      <w:pPr>
        <w:pStyle w:val="Paragrafspiska"/>
        <w:ind w:left="1080"/>
      </w:pPr>
      <w:r>
        <w:tab/>
      </w:r>
      <w:r>
        <w:tab/>
        <w:t>-ImaNeplacenihDugova (bool)</w:t>
      </w:r>
    </w:p>
    <w:p w14:paraId="3F4BF68B" w14:textId="77B66EC1" w:rsidR="006E5081" w:rsidRDefault="006E5081" w:rsidP="006E5081">
      <w:pPr>
        <w:pStyle w:val="Paragrafspiska"/>
        <w:ind w:left="1080"/>
      </w:pPr>
      <w:r>
        <w:tab/>
      </w:r>
      <w:r>
        <w:tab/>
        <w:t>-BrojNeplacenihDugova (float)</w:t>
      </w:r>
    </w:p>
    <w:p w14:paraId="33F0716E" w14:textId="5A46AA7F" w:rsidR="006E5081" w:rsidRDefault="006E5081" w:rsidP="006E5081">
      <w:pPr>
        <w:pStyle w:val="Paragrafspiska"/>
        <w:ind w:left="1080"/>
      </w:pPr>
      <w:r>
        <w:tab/>
      </w:r>
      <w:r>
        <w:tab/>
        <w:t>-StatusZahteva (StatusZahtjevaZaKredit)</w:t>
      </w:r>
    </w:p>
    <w:p w14:paraId="31EA7803" w14:textId="77777777" w:rsidR="005C4E68" w:rsidRDefault="005C4E68" w:rsidP="005C4E68">
      <w:pPr>
        <w:pStyle w:val="Paragrafspiska"/>
        <w:numPr>
          <w:ilvl w:val="0"/>
          <w:numId w:val="11"/>
        </w:numPr>
      </w:pPr>
      <w:r>
        <w:t>Metode</w:t>
      </w:r>
    </w:p>
    <w:p w14:paraId="0B0AD4E6" w14:textId="77777777" w:rsidR="005C4E68" w:rsidRDefault="005C4E68" w:rsidP="005C4E68">
      <w:pPr>
        <w:pStyle w:val="Paragrafspiska"/>
        <w:ind w:left="2160"/>
      </w:pPr>
      <w:r>
        <w:t>-konstruktor</w:t>
      </w:r>
    </w:p>
    <w:p w14:paraId="39962BCF" w14:textId="77777777" w:rsidR="00C33759" w:rsidRDefault="005C4E68" w:rsidP="002F79EA">
      <w:pPr>
        <w:pStyle w:val="Paragrafspiska"/>
        <w:ind w:left="2160"/>
      </w:pPr>
      <w:r>
        <w:t>-getteri i setter</w:t>
      </w:r>
    </w:p>
    <w:p w14:paraId="5C5C2E5B" w14:textId="265B45C3" w:rsidR="00354618" w:rsidRDefault="002F79EA" w:rsidP="00354618">
      <w:pPr>
        <w:pStyle w:val="Paragrafspiska"/>
        <w:ind w:left="2160"/>
      </w:pPr>
      <w:r>
        <w:t>-</w:t>
      </w:r>
      <w:r w:rsidR="006E5081">
        <w:t>Daj</w:t>
      </w:r>
      <w:r>
        <w:t xml:space="preserve">KreditnuSposobnost(): </w:t>
      </w:r>
      <w:r w:rsidR="00621AE0">
        <w:t>char</w:t>
      </w:r>
    </w:p>
    <w:p w14:paraId="58C15DD0" w14:textId="77777777" w:rsidR="00354618" w:rsidRDefault="00354618" w:rsidP="00354618">
      <w:pPr>
        <w:pStyle w:val="Paragrafspiska"/>
        <w:ind w:left="1080"/>
      </w:pPr>
    </w:p>
    <w:p w14:paraId="1C23755F" w14:textId="77777777" w:rsidR="005C4E68" w:rsidRDefault="006854EE" w:rsidP="005C4E68">
      <w:pPr>
        <w:pStyle w:val="Paragrafspiska"/>
        <w:numPr>
          <w:ilvl w:val="0"/>
          <w:numId w:val="9"/>
        </w:numPr>
      </w:pPr>
      <w:r>
        <w:t>Kredit extends KreditBaza</w:t>
      </w:r>
    </w:p>
    <w:p w14:paraId="175A7F3A" w14:textId="77777777" w:rsidR="005C4E68" w:rsidRDefault="005C4E68" w:rsidP="005C4E68">
      <w:pPr>
        <w:pStyle w:val="Paragrafspiska"/>
        <w:numPr>
          <w:ilvl w:val="0"/>
          <w:numId w:val="11"/>
        </w:numPr>
      </w:pPr>
      <w:r>
        <w:t>Atributi:</w:t>
      </w:r>
    </w:p>
    <w:p w14:paraId="05CF9304" w14:textId="250247C0" w:rsidR="005C4E68" w:rsidRDefault="005C4E68" w:rsidP="005C4E68">
      <w:pPr>
        <w:pStyle w:val="Paragrafspiska"/>
        <w:ind w:left="1080"/>
      </w:pPr>
      <w:r>
        <w:tab/>
      </w:r>
      <w:r>
        <w:tab/>
        <w:t>-</w:t>
      </w:r>
      <w:r w:rsidR="00621AE0">
        <w:t>I</w:t>
      </w:r>
      <w:r>
        <w:t>splacen</w:t>
      </w:r>
      <w:r w:rsidR="00621AE0">
        <w:t>iIznos</w:t>
      </w:r>
      <w:r>
        <w:t xml:space="preserve"> (</w:t>
      </w:r>
      <w:r w:rsidR="00621AE0">
        <w:t>f</w:t>
      </w:r>
      <w:r>
        <w:t>loat)</w:t>
      </w:r>
    </w:p>
    <w:p w14:paraId="0747A3C0" w14:textId="64F1BCE7" w:rsidR="005C4E68" w:rsidRDefault="005C4E68" w:rsidP="005C4E68">
      <w:pPr>
        <w:pStyle w:val="Paragrafspiska"/>
        <w:ind w:left="1080"/>
      </w:pPr>
      <w:r>
        <w:tab/>
      </w:r>
      <w:r>
        <w:tab/>
        <w:t>-</w:t>
      </w:r>
      <w:r w:rsidR="00621AE0">
        <w:t>PocetakOtplate</w:t>
      </w:r>
      <w:r>
        <w:t xml:space="preserve"> (Date</w:t>
      </w:r>
      <w:r w:rsidR="00621AE0">
        <w:t>Time</w:t>
      </w:r>
      <w:r>
        <w:t>)</w:t>
      </w:r>
    </w:p>
    <w:p w14:paraId="609F4D56" w14:textId="65CB6F51" w:rsidR="00621AE0" w:rsidRDefault="005C4E68" w:rsidP="00621AE0">
      <w:pPr>
        <w:pStyle w:val="Paragrafspiska"/>
        <w:ind w:left="1080"/>
      </w:pPr>
      <w:r>
        <w:tab/>
      </w:r>
      <w:r>
        <w:tab/>
        <w:t>-</w:t>
      </w:r>
      <w:r w:rsidR="00621AE0" w:rsidRPr="00621AE0">
        <w:t xml:space="preserve"> </w:t>
      </w:r>
      <w:r w:rsidR="00621AE0">
        <w:t xml:space="preserve">StatusKredita </w:t>
      </w:r>
      <w:r>
        <w:t>(StatusKredita)</w:t>
      </w:r>
    </w:p>
    <w:p w14:paraId="5620305B" w14:textId="77777777" w:rsidR="005C4E68" w:rsidRDefault="005C4E68" w:rsidP="005C4E68">
      <w:pPr>
        <w:pStyle w:val="Paragrafspiska"/>
        <w:numPr>
          <w:ilvl w:val="0"/>
          <w:numId w:val="11"/>
        </w:numPr>
      </w:pPr>
      <w:r>
        <w:t>Metode</w:t>
      </w:r>
    </w:p>
    <w:p w14:paraId="2BEC0374" w14:textId="77777777" w:rsidR="005C4E68" w:rsidRDefault="005C4E68" w:rsidP="005C4E68">
      <w:pPr>
        <w:pStyle w:val="Paragrafspiska"/>
        <w:ind w:left="2160"/>
      </w:pPr>
      <w:r>
        <w:t>-konstruktor</w:t>
      </w:r>
    </w:p>
    <w:p w14:paraId="184D3E4D" w14:textId="1B732D6E" w:rsidR="006854EE" w:rsidRDefault="005C4E68" w:rsidP="005C4E68">
      <w:pPr>
        <w:pStyle w:val="Paragrafspiska"/>
        <w:ind w:left="2160"/>
      </w:pPr>
      <w:r>
        <w:t>-getteri i setteri</w:t>
      </w:r>
    </w:p>
    <w:p w14:paraId="726D2174" w14:textId="0EB1B359" w:rsidR="00621AE0" w:rsidRDefault="00621AE0" w:rsidP="00621AE0">
      <w:pPr>
        <w:pStyle w:val="Paragrafspiska"/>
        <w:ind w:left="2160"/>
      </w:pPr>
      <w:r>
        <w:t>-UplatiMjesecnuRatu(): void</w:t>
      </w:r>
    </w:p>
    <w:p w14:paraId="2CA288F6" w14:textId="00F265E1" w:rsidR="00621AE0" w:rsidRDefault="00621AE0" w:rsidP="00621AE0">
      <w:pPr>
        <w:pStyle w:val="Paragrafspiska"/>
        <w:ind w:left="2160"/>
      </w:pPr>
      <w:r>
        <w:t>-ZavrsiKredit(): void</w:t>
      </w:r>
    </w:p>
    <w:p w14:paraId="665BDC8C" w14:textId="77777777" w:rsidR="005C4E68" w:rsidRDefault="005C4E68" w:rsidP="005C4E68">
      <w:pPr>
        <w:pStyle w:val="Paragrafspiska"/>
        <w:ind w:left="2160"/>
      </w:pPr>
    </w:p>
    <w:p w14:paraId="6D28D91F" w14:textId="5597FFFC" w:rsidR="005C4E68" w:rsidRDefault="006854EE" w:rsidP="005C4E68">
      <w:pPr>
        <w:pStyle w:val="Paragrafspiska"/>
        <w:numPr>
          <w:ilvl w:val="0"/>
          <w:numId w:val="9"/>
        </w:numPr>
      </w:pPr>
      <w:r>
        <w:t>Bankar extends Korisnik</w:t>
      </w:r>
      <w:r w:rsidR="006341D2">
        <w:t xml:space="preserve"> </w:t>
      </w:r>
    </w:p>
    <w:p w14:paraId="531E7A8A" w14:textId="77777777" w:rsidR="005C4E68" w:rsidRDefault="005C4E68" w:rsidP="005C4E68">
      <w:pPr>
        <w:pStyle w:val="Paragrafspiska"/>
        <w:numPr>
          <w:ilvl w:val="0"/>
          <w:numId w:val="11"/>
        </w:numPr>
      </w:pPr>
      <w:r>
        <w:t>Atributi:</w:t>
      </w:r>
    </w:p>
    <w:p w14:paraId="534FD8C6" w14:textId="77777777" w:rsidR="005C4E68" w:rsidRDefault="005C4E68" w:rsidP="005C4E68">
      <w:pPr>
        <w:pStyle w:val="Paragrafspiska"/>
        <w:ind w:left="1080"/>
      </w:pPr>
      <w:r>
        <w:tab/>
      </w:r>
      <w:r>
        <w:tab/>
        <w:t>-</w:t>
      </w:r>
      <w:r w:rsidRPr="005C4E68">
        <w:t xml:space="preserve"> </w:t>
      </w:r>
      <w:r>
        <w:t>mjestoZaposlenja (Filijala)</w:t>
      </w:r>
    </w:p>
    <w:p w14:paraId="393BF933" w14:textId="77777777" w:rsidR="005C4E68" w:rsidRDefault="005C4E68" w:rsidP="005C4E68">
      <w:pPr>
        <w:pStyle w:val="Paragrafspiska"/>
        <w:numPr>
          <w:ilvl w:val="0"/>
          <w:numId w:val="11"/>
        </w:numPr>
      </w:pPr>
      <w:r>
        <w:t>Metode</w:t>
      </w:r>
    </w:p>
    <w:p w14:paraId="4CD3E820" w14:textId="77777777" w:rsidR="005C4E68" w:rsidRDefault="005C4E68" w:rsidP="005C4E68">
      <w:pPr>
        <w:pStyle w:val="Paragrafspiska"/>
        <w:ind w:left="2160"/>
      </w:pPr>
      <w:r>
        <w:t>-konstruktor</w:t>
      </w:r>
    </w:p>
    <w:p w14:paraId="787D0237" w14:textId="77777777" w:rsidR="006854EE" w:rsidRDefault="005C4E68" w:rsidP="005C4E68">
      <w:pPr>
        <w:pStyle w:val="Paragrafspiska"/>
        <w:ind w:left="2160"/>
      </w:pPr>
      <w:r>
        <w:t>-getteri i setteri</w:t>
      </w:r>
    </w:p>
    <w:p w14:paraId="6ECAFC14" w14:textId="77777777" w:rsidR="002F79EA" w:rsidRDefault="002F79EA" w:rsidP="005C4E68">
      <w:pPr>
        <w:pStyle w:val="Paragrafspiska"/>
        <w:ind w:left="2160"/>
      </w:pPr>
    </w:p>
    <w:p w14:paraId="7C356E18" w14:textId="43444C86" w:rsidR="005C4E68" w:rsidRDefault="006854EE" w:rsidP="005C4E68">
      <w:pPr>
        <w:pStyle w:val="Paragrafspiska"/>
        <w:numPr>
          <w:ilvl w:val="0"/>
          <w:numId w:val="9"/>
        </w:numPr>
      </w:pPr>
      <w:r>
        <w:t>Administrator extends Korisnik</w:t>
      </w:r>
      <w:r w:rsidR="006341D2">
        <w:t xml:space="preserve"> </w:t>
      </w:r>
    </w:p>
    <w:p w14:paraId="28CD7F0A" w14:textId="77777777" w:rsidR="005C4E68" w:rsidRDefault="005C4E68" w:rsidP="005C4E68">
      <w:pPr>
        <w:pStyle w:val="Paragrafspiska"/>
        <w:numPr>
          <w:ilvl w:val="0"/>
          <w:numId w:val="11"/>
        </w:numPr>
      </w:pPr>
      <w:r>
        <w:t>Metode</w:t>
      </w:r>
    </w:p>
    <w:p w14:paraId="6E8F60E5" w14:textId="77777777" w:rsidR="005C4E68" w:rsidRDefault="005C4E68" w:rsidP="005C4E68">
      <w:pPr>
        <w:pStyle w:val="Paragrafspiska"/>
        <w:ind w:left="2160"/>
      </w:pPr>
      <w:r>
        <w:t>-konstruktor</w:t>
      </w:r>
    </w:p>
    <w:p w14:paraId="0D852F39" w14:textId="77777777" w:rsidR="002F79EA" w:rsidRDefault="005C4E68" w:rsidP="00C5778D">
      <w:pPr>
        <w:pStyle w:val="Paragrafspiska"/>
        <w:ind w:left="2160"/>
      </w:pPr>
      <w:r>
        <w:t>-getteri i setteri</w:t>
      </w:r>
    </w:p>
    <w:p w14:paraId="49716543" w14:textId="77777777" w:rsidR="006854EE" w:rsidRDefault="006854EE" w:rsidP="006854EE">
      <w:pPr>
        <w:pStyle w:val="Paragrafspiska"/>
        <w:ind w:left="1080"/>
      </w:pPr>
    </w:p>
    <w:p w14:paraId="1E46A717" w14:textId="0BE92816" w:rsidR="005C4E68" w:rsidRDefault="006854EE" w:rsidP="005C4E68">
      <w:pPr>
        <w:pStyle w:val="Paragrafspiska"/>
        <w:numPr>
          <w:ilvl w:val="0"/>
          <w:numId w:val="9"/>
        </w:numPr>
      </w:pPr>
      <w:r>
        <w:t>Filijala</w:t>
      </w:r>
      <w:r w:rsidR="002C5EF8">
        <w:t xml:space="preserve"> </w:t>
      </w:r>
      <w:r w:rsidR="00621AE0">
        <w:t>extends IMapObjekat</w:t>
      </w:r>
    </w:p>
    <w:p w14:paraId="1784D87A" w14:textId="77777777" w:rsidR="005C4E68" w:rsidRDefault="005C4E68" w:rsidP="005C4E68">
      <w:pPr>
        <w:pStyle w:val="Paragrafspiska"/>
        <w:numPr>
          <w:ilvl w:val="0"/>
          <w:numId w:val="11"/>
        </w:numPr>
      </w:pPr>
      <w:r>
        <w:t>Atributi:</w:t>
      </w:r>
      <w:bookmarkStart w:id="0" w:name="OLE_LINK22"/>
      <w:bookmarkStart w:id="1" w:name="OLE_LINK23"/>
    </w:p>
    <w:p w14:paraId="0488C527" w14:textId="12954FFD" w:rsidR="002C5EF8" w:rsidRDefault="005C4E68" w:rsidP="002C5EF8">
      <w:pPr>
        <w:pStyle w:val="Paragrafspiska"/>
        <w:ind w:left="1080"/>
      </w:pPr>
      <w:r>
        <w:lastRenderedPageBreak/>
        <w:tab/>
      </w:r>
      <w:r>
        <w:tab/>
        <w:t>-</w:t>
      </w:r>
      <w:r w:rsidRPr="005C4E68">
        <w:t xml:space="preserve"> </w:t>
      </w:r>
      <w:r w:rsidR="00621AE0">
        <w:t>I</w:t>
      </w:r>
      <w:r w:rsidR="002C5EF8">
        <w:t>d (</w:t>
      </w:r>
      <w:r w:rsidR="00621AE0">
        <w:t>i</w:t>
      </w:r>
      <w:r w:rsidR="002C5EF8">
        <w:t>nt)</w:t>
      </w:r>
    </w:p>
    <w:bookmarkEnd w:id="0"/>
    <w:bookmarkEnd w:id="1"/>
    <w:p w14:paraId="065E4332" w14:textId="1BAD0869" w:rsidR="002C5EF8" w:rsidRDefault="002C5EF8" w:rsidP="002C5EF8">
      <w:pPr>
        <w:pStyle w:val="Paragrafspiska"/>
        <w:ind w:left="1080"/>
      </w:pPr>
      <w:r>
        <w:tab/>
      </w:r>
      <w:r>
        <w:tab/>
        <w:t xml:space="preserve">- </w:t>
      </w:r>
      <w:r w:rsidR="00621AE0">
        <w:t>I</w:t>
      </w:r>
      <w:r>
        <w:t>me (</w:t>
      </w:r>
      <w:r w:rsidR="00621AE0">
        <w:t>s</w:t>
      </w:r>
      <w:r>
        <w:t>tring)</w:t>
      </w:r>
      <w:bookmarkStart w:id="2" w:name="OLE_LINK24"/>
      <w:bookmarkStart w:id="3" w:name="OLE_LINK25"/>
    </w:p>
    <w:p w14:paraId="69447EBF" w14:textId="23900891" w:rsidR="002C5EF8" w:rsidRDefault="002C5EF8" w:rsidP="002C5EF8">
      <w:pPr>
        <w:pStyle w:val="Paragrafspiska"/>
        <w:ind w:left="1080"/>
      </w:pPr>
      <w:r>
        <w:tab/>
      </w:r>
      <w:r>
        <w:tab/>
        <w:t xml:space="preserve">- </w:t>
      </w:r>
      <w:r w:rsidR="00621AE0">
        <w:t>A</w:t>
      </w:r>
      <w:r>
        <w:t>dresa (Adresa)</w:t>
      </w:r>
    </w:p>
    <w:bookmarkEnd w:id="2"/>
    <w:bookmarkEnd w:id="3"/>
    <w:p w14:paraId="57B684AE" w14:textId="34B0BECA" w:rsidR="005B4F67" w:rsidRDefault="005B4F67" w:rsidP="002C5EF8">
      <w:pPr>
        <w:pStyle w:val="Paragrafspiska"/>
        <w:ind w:left="1080"/>
      </w:pPr>
      <w:r>
        <w:tab/>
      </w:r>
      <w:r>
        <w:tab/>
        <w:t>-</w:t>
      </w:r>
      <w:r w:rsidRPr="005B4F67">
        <w:t xml:space="preserve"> </w:t>
      </w:r>
      <w:r w:rsidR="00621AE0">
        <w:t>B</w:t>
      </w:r>
      <w:r>
        <w:t>rojTelefona (</w:t>
      </w:r>
      <w:r w:rsidR="00621AE0">
        <w:t>s</w:t>
      </w:r>
      <w:r>
        <w:t>tring)</w:t>
      </w:r>
    </w:p>
    <w:p w14:paraId="4342F5F6" w14:textId="77777777" w:rsidR="005C4E68" w:rsidRDefault="005C4E68" w:rsidP="005C4E68">
      <w:pPr>
        <w:pStyle w:val="Paragrafspiska"/>
        <w:numPr>
          <w:ilvl w:val="0"/>
          <w:numId w:val="11"/>
        </w:numPr>
      </w:pPr>
      <w:r>
        <w:t>Metode</w:t>
      </w:r>
    </w:p>
    <w:p w14:paraId="7AE2AC70" w14:textId="7B94097F" w:rsidR="005C4E68" w:rsidRDefault="005C4E68" w:rsidP="005C4E68">
      <w:pPr>
        <w:pStyle w:val="Paragrafspiska"/>
        <w:ind w:left="2160"/>
      </w:pPr>
      <w:r>
        <w:t>-konstruktor</w:t>
      </w:r>
      <w:r w:rsidR="00621AE0">
        <w:t>i</w:t>
      </w:r>
    </w:p>
    <w:p w14:paraId="64FE4F3A" w14:textId="793D3D3A" w:rsidR="006854EE" w:rsidRDefault="005C4E68" w:rsidP="005C4E68">
      <w:pPr>
        <w:pStyle w:val="Paragrafspiska"/>
        <w:ind w:left="2160"/>
      </w:pPr>
      <w:r>
        <w:t>-getteri i setteri</w:t>
      </w:r>
    </w:p>
    <w:p w14:paraId="3D62D015" w14:textId="508AC0DE" w:rsidR="00621AE0" w:rsidRDefault="00621AE0" w:rsidP="005C4E68">
      <w:pPr>
        <w:pStyle w:val="Paragrafspiska"/>
        <w:ind w:left="2160"/>
      </w:pPr>
      <w:r>
        <w:t>-string DajVrstu()</w:t>
      </w:r>
    </w:p>
    <w:p w14:paraId="0B325EBB" w14:textId="77777777" w:rsidR="005C4E68" w:rsidRDefault="005C4E68" w:rsidP="005C4E68">
      <w:pPr>
        <w:pStyle w:val="Paragrafspiska"/>
        <w:ind w:left="2160"/>
      </w:pPr>
    </w:p>
    <w:p w14:paraId="2668ECAC" w14:textId="5B67294B" w:rsidR="00C33759" w:rsidRDefault="006854EE" w:rsidP="00C33759">
      <w:pPr>
        <w:pStyle w:val="Paragrafspiska"/>
        <w:numPr>
          <w:ilvl w:val="0"/>
          <w:numId w:val="9"/>
        </w:numPr>
      </w:pPr>
      <w:r>
        <w:t xml:space="preserve">Bankomat </w:t>
      </w:r>
      <w:r w:rsidR="00BE2189">
        <w:t>extends IMapObjekat</w:t>
      </w:r>
    </w:p>
    <w:p w14:paraId="06413E41" w14:textId="77777777" w:rsidR="00A726B2" w:rsidRDefault="00C33759" w:rsidP="00A726B2">
      <w:pPr>
        <w:pStyle w:val="Paragrafspiska"/>
        <w:numPr>
          <w:ilvl w:val="0"/>
          <w:numId w:val="11"/>
        </w:numPr>
      </w:pPr>
      <w:r>
        <w:t>Atributi:</w:t>
      </w:r>
    </w:p>
    <w:p w14:paraId="316142F0" w14:textId="08BC3DA1" w:rsidR="00A726B2" w:rsidRDefault="00A726B2" w:rsidP="00A726B2">
      <w:pPr>
        <w:pStyle w:val="Paragrafspiska"/>
        <w:ind w:left="1080"/>
      </w:pPr>
      <w:r>
        <w:tab/>
      </w:r>
      <w:r>
        <w:tab/>
        <w:t>-</w:t>
      </w:r>
      <w:r w:rsidRPr="005C4E68">
        <w:t xml:space="preserve"> </w:t>
      </w:r>
      <w:r w:rsidR="00621AE0">
        <w:t>I</w:t>
      </w:r>
      <w:r>
        <w:t>d (</w:t>
      </w:r>
      <w:r w:rsidR="00621AE0">
        <w:t>i</w:t>
      </w:r>
      <w:r>
        <w:t>nt)</w:t>
      </w:r>
    </w:p>
    <w:p w14:paraId="224C59EE" w14:textId="3E40D2D9" w:rsidR="00C33759" w:rsidRDefault="00A726B2" w:rsidP="00A726B2">
      <w:pPr>
        <w:pStyle w:val="Paragrafspiska"/>
        <w:ind w:left="1080"/>
      </w:pPr>
      <w:r>
        <w:tab/>
      </w:r>
      <w:r>
        <w:tab/>
        <w:t xml:space="preserve">- </w:t>
      </w:r>
      <w:r w:rsidR="00621AE0">
        <w:t>A</w:t>
      </w:r>
      <w:r>
        <w:t>dresa (Adresa)</w:t>
      </w:r>
    </w:p>
    <w:p w14:paraId="5C12148A" w14:textId="16BFC336" w:rsidR="00C33759" w:rsidRDefault="00BE2189" w:rsidP="00BE2189">
      <w:pPr>
        <w:pStyle w:val="Paragrafspiska"/>
        <w:ind w:left="1080"/>
      </w:pPr>
      <w:r>
        <w:tab/>
      </w:r>
      <w:r>
        <w:tab/>
        <w:t>-Ime (string)</w:t>
      </w:r>
      <w:r w:rsidR="00C33759">
        <w:t>Metode</w:t>
      </w:r>
    </w:p>
    <w:p w14:paraId="3CAADABC" w14:textId="77777777" w:rsidR="00C33759" w:rsidRDefault="00C33759" w:rsidP="00C33759">
      <w:pPr>
        <w:pStyle w:val="Paragrafspiska"/>
        <w:ind w:left="2160"/>
      </w:pPr>
      <w:r>
        <w:t>-konstruktor</w:t>
      </w:r>
    </w:p>
    <w:p w14:paraId="019627A8" w14:textId="520E2880" w:rsidR="006854EE" w:rsidRDefault="00C33759" w:rsidP="00C33759">
      <w:pPr>
        <w:pStyle w:val="Paragrafspiska"/>
        <w:ind w:left="2160"/>
      </w:pPr>
      <w:r>
        <w:t>-getteri i setteri</w:t>
      </w:r>
    </w:p>
    <w:p w14:paraId="71D9B105" w14:textId="77777777" w:rsidR="00BE2189" w:rsidRDefault="00BE2189" w:rsidP="00BE2189">
      <w:pPr>
        <w:pStyle w:val="Paragrafspiska"/>
        <w:numPr>
          <w:ilvl w:val="0"/>
          <w:numId w:val="11"/>
        </w:numPr>
      </w:pPr>
      <w:r>
        <w:t>Metode</w:t>
      </w:r>
    </w:p>
    <w:p w14:paraId="476913FD" w14:textId="77777777" w:rsidR="00BE2189" w:rsidRDefault="00BE2189" w:rsidP="00BE2189">
      <w:pPr>
        <w:pStyle w:val="Paragrafspiska"/>
        <w:ind w:left="2160"/>
      </w:pPr>
      <w:r>
        <w:t>-konstruktori</w:t>
      </w:r>
    </w:p>
    <w:p w14:paraId="25309E77" w14:textId="77777777" w:rsidR="00BE2189" w:rsidRDefault="00BE2189" w:rsidP="00BE2189">
      <w:pPr>
        <w:pStyle w:val="Paragrafspiska"/>
        <w:ind w:left="2160"/>
      </w:pPr>
      <w:r>
        <w:t>-getteri i setteri</w:t>
      </w:r>
    </w:p>
    <w:p w14:paraId="04349F8E" w14:textId="33B38070" w:rsidR="00BE2189" w:rsidRDefault="00BE2189" w:rsidP="00BE2189">
      <w:pPr>
        <w:pStyle w:val="Paragrafspiska"/>
        <w:ind w:left="2160"/>
      </w:pPr>
      <w:r>
        <w:t>-string DajVrstu()</w:t>
      </w:r>
    </w:p>
    <w:p w14:paraId="36AEBFEC" w14:textId="77777777" w:rsidR="006854EE" w:rsidRDefault="006854EE" w:rsidP="006854EE">
      <w:pPr>
        <w:pStyle w:val="Paragrafspiska"/>
        <w:ind w:left="1080"/>
      </w:pPr>
    </w:p>
    <w:p w14:paraId="69059A46" w14:textId="77777777" w:rsidR="00C33759" w:rsidRPr="00BE2189" w:rsidRDefault="006854EE" w:rsidP="00C33759">
      <w:pPr>
        <w:pStyle w:val="Paragrafspiska"/>
        <w:numPr>
          <w:ilvl w:val="0"/>
          <w:numId w:val="9"/>
        </w:numPr>
        <w:rPr>
          <w:i/>
          <w:iCs/>
        </w:rPr>
      </w:pPr>
      <w:r>
        <w:t>Novost</w:t>
      </w:r>
      <w:r w:rsidR="00C33759">
        <w:t xml:space="preserve"> – </w:t>
      </w:r>
      <w:r w:rsidR="00C33759" w:rsidRPr="00BE2189">
        <w:rPr>
          <w:i/>
          <w:iCs/>
        </w:rPr>
        <w:t>klasa koja predstavlja jednu vijest na oglasnoj ploči</w:t>
      </w:r>
    </w:p>
    <w:p w14:paraId="16FC4B98" w14:textId="77777777" w:rsidR="00C33759" w:rsidRDefault="00C33759" w:rsidP="00C33759">
      <w:pPr>
        <w:pStyle w:val="Paragrafspiska"/>
        <w:numPr>
          <w:ilvl w:val="0"/>
          <w:numId w:val="11"/>
        </w:numPr>
      </w:pPr>
      <w:r>
        <w:t>Atributi:</w:t>
      </w:r>
    </w:p>
    <w:p w14:paraId="67ECC9BA" w14:textId="2B6060CE" w:rsidR="00C33759" w:rsidRDefault="00C33759" w:rsidP="00C33759">
      <w:pPr>
        <w:pStyle w:val="Paragrafspiska"/>
        <w:ind w:left="1080"/>
      </w:pPr>
      <w:r>
        <w:tab/>
      </w:r>
      <w:r>
        <w:tab/>
        <w:t>-</w:t>
      </w:r>
      <w:r w:rsidRPr="005C4E68">
        <w:t xml:space="preserve"> </w:t>
      </w:r>
      <w:r w:rsidR="00BE2189">
        <w:t>I</w:t>
      </w:r>
      <w:r>
        <w:t>d (</w:t>
      </w:r>
      <w:r w:rsidR="00BE2189">
        <w:t>i</w:t>
      </w:r>
      <w:r>
        <w:t>nt)</w:t>
      </w:r>
    </w:p>
    <w:p w14:paraId="0203D7AA" w14:textId="4A191E32" w:rsidR="00C33759" w:rsidRDefault="00C33759" w:rsidP="00C33759">
      <w:pPr>
        <w:pStyle w:val="Paragrafspiska"/>
        <w:ind w:left="1800" w:firstLine="360"/>
      </w:pPr>
      <w:r>
        <w:t>-</w:t>
      </w:r>
      <w:r w:rsidRPr="005C4E68">
        <w:t xml:space="preserve"> </w:t>
      </w:r>
      <w:r w:rsidR="00BE2189">
        <w:t xml:space="preserve">VrijemeDodavanja </w:t>
      </w:r>
      <w:r>
        <w:t>(DateTime)</w:t>
      </w:r>
    </w:p>
    <w:p w14:paraId="6875483B" w14:textId="26BD045E" w:rsidR="00C33759" w:rsidRDefault="00C33759" w:rsidP="00C33759">
      <w:pPr>
        <w:pStyle w:val="Paragrafspiska"/>
        <w:ind w:left="1440" w:firstLine="720"/>
      </w:pPr>
      <w:r>
        <w:t>-</w:t>
      </w:r>
      <w:r w:rsidRPr="005C4E68">
        <w:t xml:space="preserve"> </w:t>
      </w:r>
      <w:r w:rsidR="00BE2189">
        <w:t>N</w:t>
      </w:r>
      <w:r>
        <w:t>aslov (</w:t>
      </w:r>
      <w:r w:rsidR="00BE2189">
        <w:t>s</w:t>
      </w:r>
      <w:r>
        <w:t>tring)</w:t>
      </w:r>
    </w:p>
    <w:p w14:paraId="7660F778" w14:textId="69AA158A" w:rsidR="00C33759" w:rsidRDefault="00C33759" w:rsidP="00C33759">
      <w:pPr>
        <w:pStyle w:val="Paragrafspiska"/>
        <w:ind w:left="1800" w:firstLine="360"/>
      </w:pPr>
      <w:r>
        <w:t>-</w:t>
      </w:r>
      <w:r w:rsidRPr="005C4E68">
        <w:t xml:space="preserve"> </w:t>
      </w:r>
      <w:r w:rsidR="00BE2189">
        <w:t>S</w:t>
      </w:r>
      <w:r>
        <w:t>adrzaj (</w:t>
      </w:r>
      <w:r w:rsidR="00BE2189">
        <w:t>s</w:t>
      </w:r>
      <w:r>
        <w:t>tring)</w:t>
      </w:r>
    </w:p>
    <w:p w14:paraId="0102A6FE" w14:textId="3E9EC457" w:rsidR="00C33759" w:rsidRDefault="00C33759" w:rsidP="00C33759">
      <w:pPr>
        <w:pStyle w:val="Paragrafspiska"/>
        <w:ind w:left="1440" w:firstLine="720"/>
      </w:pPr>
      <w:r>
        <w:t>-</w:t>
      </w:r>
      <w:r w:rsidRPr="005C4E68">
        <w:t xml:space="preserve"> </w:t>
      </w:r>
      <w:r w:rsidR="00BE2189">
        <w:t>P</w:t>
      </w:r>
      <w:r>
        <w:t>rikazana (</w:t>
      </w:r>
      <w:r w:rsidR="00BE2189">
        <w:t>b</w:t>
      </w:r>
      <w:r>
        <w:t>ool)</w:t>
      </w:r>
    </w:p>
    <w:p w14:paraId="5DCCFD11" w14:textId="77777777" w:rsidR="00C33759" w:rsidRDefault="00C33759" w:rsidP="00C33759">
      <w:pPr>
        <w:pStyle w:val="Paragrafspiska"/>
        <w:numPr>
          <w:ilvl w:val="0"/>
          <w:numId w:val="11"/>
        </w:numPr>
      </w:pPr>
      <w:r>
        <w:t>Metode</w:t>
      </w:r>
    </w:p>
    <w:p w14:paraId="1C15681F" w14:textId="77777777" w:rsidR="00C33759" w:rsidRDefault="00C33759" w:rsidP="00C33759">
      <w:pPr>
        <w:pStyle w:val="Paragrafspiska"/>
        <w:ind w:left="2160"/>
      </w:pPr>
      <w:r>
        <w:t>-konstruktor</w:t>
      </w:r>
    </w:p>
    <w:p w14:paraId="73CECFEC" w14:textId="20B2F9C3" w:rsidR="00A726B2" w:rsidRDefault="00C33759" w:rsidP="00A726B2">
      <w:pPr>
        <w:pStyle w:val="Paragrafspiska"/>
        <w:ind w:left="2160"/>
      </w:pPr>
      <w:r>
        <w:t>-getteri i setteri</w:t>
      </w:r>
    </w:p>
    <w:p w14:paraId="25B00321" w14:textId="42F06FA8" w:rsidR="00BE2189" w:rsidRDefault="00BE2189" w:rsidP="00BE2189">
      <w:pPr>
        <w:pStyle w:val="Paragrafspiska"/>
        <w:numPr>
          <w:ilvl w:val="0"/>
          <w:numId w:val="9"/>
        </w:numPr>
      </w:pPr>
      <w:r>
        <w:t xml:space="preserve">Konverzija </w:t>
      </w:r>
    </w:p>
    <w:p w14:paraId="6C74C441" w14:textId="77777777" w:rsidR="00BE2189" w:rsidRDefault="00BE2189" w:rsidP="00BE2189">
      <w:pPr>
        <w:pStyle w:val="Paragrafspiska"/>
        <w:numPr>
          <w:ilvl w:val="0"/>
          <w:numId w:val="11"/>
        </w:numPr>
      </w:pPr>
      <w:r>
        <w:t>Atributi:</w:t>
      </w:r>
    </w:p>
    <w:p w14:paraId="5699E574" w14:textId="460D15E8" w:rsidR="00BE2189" w:rsidRDefault="00BE2189" w:rsidP="00BE2189">
      <w:pPr>
        <w:pStyle w:val="Paragrafspiska"/>
        <w:ind w:left="1080"/>
      </w:pPr>
      <w:r>
        <w:tab/>
      </w:r>
      <w:r>
        <w:tab/>
        <w:t>-</w:t>
      </w:r>
      <w:r w:rsidRPr="005C4E68">
        <w:t xml:space="preserve"> </w:t>
      </w:r>
      <w:r>
        <w:t>Iznos (float)</w:t>
      </w:r>
    </w:p>
    <w:p w14:paraId="69046616" w14:textId="5547460E" w:rsidR="00BE2189" w:rsidRDefault="00BE2189" w:rsidP="00BE2189">
      <w:pPr>
        <w:pStyle w:val="Paragrafspiska"/>
        <w:ind w:left="1800" w:firstLine="360"/>
      </w:pPr>
      <w:r>
        <w:t>-</w:t>
      </w:r>
      <w:r w:rsidRPr="005C4E68">
        <w:t xml:space="preserve"> </w:t>
      </w:r>
      <w:r>
        <w:t>KonvertovaniIznos (float)</w:t>
      </w:r>
    </w:p>
    <w:p w14:paraId="68CD36C0" w14:textId="385C7074" w:rsidR="00BE2189" w:rsidRDefault="00BE2189" w:rsidP="00BE2189">
      <w:pPr>
        <w:pStyle w:val="Paragrafspiska"/>
        <w:ind w:left="1440" w:firstLine="720"/>
      </w:pPr>
      <w:r>
        <w:t>-</w:t>
      </w:r>
      <w:r w:rsidRPr="005C4E68">
        <w:t xml:space="preserve"> </w:t>
      </w:r>
      <w:r>
        <w:t>IzValute (Valute)</w:t>
      </w:r>
    </w:p>
    <w:p w14:paraId="23BA5F02" w14:textId="284629B7" w:rsidR="00BE2189" w:rsidRDefault="00BE2189" w:rsidP="00BE2189">
      <w:pPr>
        <w:pStyle w:val="Paragrafspiska"/>
        <w:ind w:left="1800" w:firstLine="360"/>
      </w:pPr>
      <w:r>
        <w:t>-</w:t>
      </w:r>
      <w:r w:rsidRPr="005C4E68">
        <w:t xml:space="preserve"> </w:t>
      </w:r>
      <w:r>
        <w:t>UValutu (Valuta)</w:t>
      </w:r>
    </w:p>
    <w:p w14:paraId="67DCDEAB" w14:textId="77777777" w:rsidR="00BE2189" w:rsidRDefault="00BE2189" w:rsidP="00BE2189">
      <w:pPr>
        <w:pStyle w:val="Paragrafspiska"/>
        <w:numPr>
          <w:ilvl w:val="0"/>
          <w:numId w:val="11"/>
        </w:numPr>
      </w:pPr>
      <w:r>
        <w:t>Metode</w:t>
      </w:r>
    </w:p>
    <w:p w14:paraId="1F5721FC" w14:textId="77777777" w:rsidR="00BE2189" w:rsidRDefault="00BE2189" w:rsidP="00BE2189">
      <w:pPr>
        <w:pStyle w:val="Paragrafspiska"/>
        <w:ind w:left="2160"/>
      </w:pPr>
      <w:r>
        <w:t>-konstruktor</w:t>
      </w:r>
    </w:p>
    <w:p w14:paraId="6CBF8E8B" w14:textId="77777777" w:rsidR="00BE2189" w:rsidRDefault="00BE2189" w:rsidP="00BE2189">
      <w:pPr>
        <w:pStyle w:val="Paragrafspiska"/>
        <w:ind w:left="2160"/>
      </w:pPr>
      <w:r>
        <w:t>-getteri i setteri</w:t>
      </w:r>
    </w:p>
    <w:p w14:paraId="75BCB78D" w14:textId="77777777" w:rsidR="00BE2189" w:rsidRDefault="00BE2189" w:rsidP="00BE2189"/>
    <w:p w14:paraId="2F21D457" w14:textId="77777777" w:rsidR="00BE2189" w:rsidRDefault="00BE2189" w:rsidP="00BE2189">
      <w:pPr>
        <w:pStyle w:val="Paragrafspiska"/>
        <w:numPr>
          <w:ilvl w:val="0"/>
          <w:numId w:val="9"/>
        </w:numPr>
      </w:pPr>
      <w:bookmarkStart w:id="4" w:name="OLE_LINK1"/>
      <w:bookmarkStart w:id="5" w:name="OLE_LINK2"/>
      <w:bookmarkStart w:id="6" w:name="OLE_LINK3"/>
      <w:r>
        <w:t>StatusKredita (enum)</w:t>
      </w:r>
    </w:p>
    <w:p w14:paraId="3FDBDF6D" w14:textId="77777777" w:rsidR="00BE2189" w:rsidRDefault="00BE2189" w:rsidP="00BE2189">
      <w:pPr>
        <w:pStyle w:val="Paragrafspiska"/>
        <w:ind w:left="1080"/>
      </w:pPr>
      <w:r>
        <w:tab/>
        <w:t>-Aktivan</w:t>
      </w:r>
    </w:p>
    <w:p w14:paraId="71173FEC" w14:textId="354B352E" w:rsidR="00BE2189" w:rsidRDefault="00BE2189" w:rsidP="00BE2189">
      <w:pPr>
        <w:pStyle w:val="Paragrafspiska"/>
        <w:ind w:left="1080"/>
      </w:pPr>
      <w:r>
        <w:tab/>
        <w:t>-Zavrsen</w:t>
      </w:r>
    </w:p>
    <w:p w14:paraId="48EECFF6" w14:textId="77777777" w:rsidR="00BE2189" w:rsidRDefault="00BE2189" w:rsidP="00BE2189">
      <w:pPr>
        <w:ind w:left="0"/>
      </w:pPr>
    </w:p>
    <w:p w14:paraId="0CACDCB9" w14:textId="77777777" w:rsidR="00BE2189" w:rsidRDefault="00BE2189" w:rsidP="00BE2189">
      <w:pPr>
        <w:pStyle w:val="Paragrafspiska"/>
        <w:numPr>
          <w:ilvl w:val="0"/>
          <w:numId w:val="9"/>
        </w:numPr>
      </w:pPr>
      <w:r>
        <w:t>VrstaTransakcije (enum)</w:t>
      </w:r>
    </w:p>
    <w:p w14:paraId="5E9C5C34" w14:textId="77777777" w:rsidR="00BE2189" w:rsidRDefault="00BE2189" w:rsidP="00BE2189">
      <w:pPr>
        <w:pStyle w:val="Paragrafspiska"/>
        <w:ind w:left="1080"/>
      </w:pPr>
      <w:r>
        <w:tab/>
        <w:t>-UobicajenoPlacanje</w:t>
      </w:r>
    </w:p>
    <w:p w14:paraId="2F8A1D2B" w14:textId="77777777" w:rsidR="00BE2189" w:rsidRDefault="00BE2189" w:rsidP="00BE2189">
      <w:pPr>
        <w:pStyle w:val="Paragrafspiska"/>
        <w:ind w:left="1080"/>
      </w:pPr>
      <w:r>
        <w:tab/>
        <w:t>-IndividualnoPlacanje</w:t>
      </w:r>
    </w:p>
    <w:p w14:paraId="608DD223" w14:textId="77777777" w:rsidR="00BE2189" w:rsidRDefault="00BE2189" w:rsidP="00BE2189">
      <w:pPr>
        <w:pStyle w:val="Paragrafspiska"/>
        <w:ind w:left="1080"/>
      </w:pPr>
      <w:r>
        <w:tab/>
        <w:t>-Kupnja</w:t>
      </w:r>
    </w:p>
    <w:p w14:paraId="3BC3688C" w14:textId="77777777" w:rsidR="00BE2189" w:rsidRDefault="00BE2189" w:rsidP="00BE2189">
      <w:pPr>
        <w:pStyle w:val="Paragrafspiska"/>
        <w:ind w:left="1080"/>
      </w:pPr>
      <w:r>
        <w:tab/>
        <w:t>-IndividualniDohodak</w:t>
      </w:r>
    </w:p>
    <w:p w14:paraId="528EA8E9" w14:textId="77777777" w:rsidR="00BE2189" w:rsidRDefault="00BE2189" w:rsidP="00BE2189">
      <w:pPr>
        <w:pStyle w:val="Paragrafspiska"/>
        <w:ind w:left="1080"/>
      </w:pPr>
      <w:r>
        <w:tab/>
        <w:t>-UobicajeniDohodak</w:t>
      </w:r>
    </w:p>
    <w:p w14:paraId="45F2DB9E" w14:textId="77777777" w:rsidR="00BE2189" w:rsidRDefault="00BE2189" w:rsidP="00BE2189">
      <w:pPr>
        <w:pStyle w:val="Paragrafspiska"/>
        <w:ind w:left="1080"/>
      </w:pPr>
    </w:p>
    <w:p w14:paraId="10E02899" w14:textId="77777777" w:rsidR="00BE2189" w:rsidRDefault="00BE2189" w:rsidP="00BE2189">
      <w:pPr>
        <w:pStyle w:val="Paragrafspiska"/>
        <w:numPr>
          <w:ilvl w:val="0"/>
          <w:numId w:val="9"/>
        </w:numPr>
      </w:pPr>
      <w:r>
        <w:t>VrstaRacuna (enum)</w:t>
      </w:r>
    </w:p>
    <w:p w14:paraId="02823427" w14:textId="77777777" w:rsidR="00BE2189" w:rsidRDefault="00BE2189" w:rsidP="00BE2189">
      <w:pPr>
        <w:pStyle w:val="Paragrafspiska"/>
        <w:ind w:left="1080"/>
      </w:pPr>
      <w:r>
        <w:tab/>
        <w:t>-Tekuci</w:t>
      </w:r>
    </w:p>
    <w:p w14:paraId="581762FB" w14:textId="77777777" w:rsidR="00BE2189" w:rsidRDefault="00BE2189" w:rsidP="00BE2189">
      <w:pPr>
        <w:pStyle w:val="Paragrafspiska"/>
        <w:ind w:left="1080"/>
      </w:pPr>
      <w:r>
        <w:tab/>
        <w:t>-Ziro</w:t>
      </w:r>
    </w:p>
    <w:p w14:paraId="143D147A" w14:textId="77777777" w:rsidR="00BE2189" w:rsidRDefault="00BE2189" w:rsidP="00BE2189">
      <w:pPr>
        <w:pStyle w:val="Paragrafspiska"/>
        <w:ind w:left="1080"/>
      </w:pPr>
      <w:r>
        <w:tab/>
        <w:t>-Devizni</w:t>
      </w:r>
    </w:p>
    <w:p w14:paraId="064735E9" w14:textId="77777777" w:rsidR="00BE2189" w:rsidRDefault="00BE2189" w:rsidP="00BE2189">
      <w:pPr>
        <w:pStyle w:val="Paragrafspiska"/>
        <w:ind w:left="1080"/>
      </w:pPr>
      <w:r>
        <w:tab/>
        <w:t>-Stedni</w:t>
      </w:r>
    </w:p>
    <w:p w14:paraId="2143F776" w14:textId="6FBF9C37" w:rsidR="00BE2189" w:rsidRDefault="00BE2189" w:rsidP="00BE2189">
      <w:pPr>
        <w:ind w:firstLine="360"/>
      </w:pPr>
      <w:r>
        <w:t>17. BracnoStanje (enum)</w:t>
      </w:r>
    </w:p>
    <w:p w14:paraId="24D8E670" w14:textId="71902181" w:rsidR="00BE2189" w:rsidRDefault="00BE2189" w:rsidP="00BE2189">
      <w:pPr>
        <w:pStyle w:val="Paragrafspiska"/>
        <w:ind w:left="1080"/>
      </w:pPr>
      <w:r>
        <w:tab/>
        <w:t>-Ubraku</w:t>
      </w:r>
    </w:p>
    <w:p w14:paraId="68D6DC1C" w14:textId="41EE57B8" w:rsidR="00BE2189" w:rsidRDefault="00BE2189" w:rsidP="00BE2189">
      <w:pPr>
        <w:pStyle w:val="Paragrafspiska"/>
        <w:ind w:left="1080"/>
      </w:pPr>
      <w:r>
        <w:tab/>
        <w:t>-Razveden</w:t>
      </w:r>
      <w:r>
        <w:tab/>
      </w:r>
    </w:p>
    <w:p w14:paraId="6FA804E8" w14:textId="5A610DCC" w:rsidR="00BE2189" w:rsidRDefault="00BE2189" w:rsidP="00BE2189">
      <w:pPr>
        <w:pStyle w:val="Paragrafspiska"/>
        <w:ind w:left="1080"/>
      </w:pPr>
      <w:r>
        <w:tab/>
        <w:t>-Samac</w:t>
      </w:r>
    </w:p>
    <w:p w14:paraId="585B2DCA" w14:textId="77777777" w:rsidR="006313F5" w:rsidRDefault="006313F5" w:rsidP="00BE2189">
      <w:pPr>
        <w:pStyle w:val="Paragrafspiska"/>
        <w:ind w:left="1080"/>
      </w:pPr>
    </w:p>
    <w:p w14:paraId="3B7A2749" w14:textId="18935B8A" w:rsidR="00BE2189" w:rsidRDefault="00BE2189" w:rsidP="00BE2189">
      <w:pPr>
        <w:pStyle w:val="Paragrafspiska"/>
        <w:numPr>
          <w:ilvl w:val="0"/>
          <w:numId w:val="9"/>
        </w:numPr>
      </w:pPr>
      <w:r>
        <w:t>NacinTransakcije (enum)</w:t>
      </w:r>
    </w:p>
    <w:p w14:paraId="5841E2C6" w14:textId="1289C8C3" w:rsidR="00BE2189" w:rsidRDefault="00BE2189" w:rsidP="00BE2189">
      <w:pPr>
        <w:pStyle w:val="Paragrafspiska"/>
        <w:ind w:left="1080"/>
      </w:pPr>
      <w:r>
        <w:tab/>
        <w:t>-Interna</w:t>
      </w:r>
    </w:p>
    <w:p w14:paraId="72A5BC2A" w14:textId="1259747C" w:rsidR="00BE2189" w:rsidRDefault="00BE2189" w:rsidP="00BE2189">
      <w:pPr>
        <w:pStyle w:val="Paragrafspiska"/>
        <w:ind w:left="1080"/>
      </w:pPr>
      <w:r>
        <w:tab/>
        <w:t>-NaRacunDrugeBanke</w:t>
      </w:r>
    </w:p>
    <w:p w14:paraId="4597DF2B" w14:textId="482C74EE" w:rsidR="00BE2189" w:rsidRDefault="00BE2189" w:rsidP="00BE2189">
      <w:pPr>
        <w:pStyle w:val="Paragrafspiska"/>
        <w:ind w:left="1080"/>
      </w:pPr>
      <w:r>
        <w:tab/>
        <w:t>-SaRacunaDrugeBane</w:t>
      </w:r>
    </w:p>
    <w:p w14:paraId="6C8EA633" w14:textId="378AE744" w:rsidR="006313F5" w:rsidRDefault="006313F5" w:rsidP="00BE2189">
      <w:pPr>
        <w:pStyle w:val="Paragrafspiska"/>
        <w:ind w:left="1080"/>
      </w:pPr>
    </w:p>
    <w:p w14:paraId="5F96A72B" w14:textId="440E727B" w:rsidR="006313F5" w:rsidRDefault="006313F5" w:rsidP="006313F5">
      <w:pPr>
        <w:pStyle w:val="Paragrafspiska"/>
        <w:numPr>
          <w:ilvl w:val="0"/>
          <w:numId w:val="9"/>
        </w:numPr>
      </w:pPr>
      <w:r>
        <w:t>RokOtplate (enum)</w:t>
      </w:r>
    </w:p>
    <w:p w14:paraId="3197F603" w14:textId="3CF810EC" w:rsidR="006313F5" w:rsidRDefault="006313F5" w:rsidP="006313F5">
      <w:pPr>
        <w:pStyle w:val="Paragrafspiska"/>
        <w:ind w:left="1080"/>
      </w:pPr>
      <w:r>
        <w:tab/>
        <w:t>-</w:t>
      </w:r>
      <w:r w:rsidRPr="006313F5">
        <w:t>Trajanje_1_godina</w:t>
      </w:r>
    </w:p>
    <w:p w14:paraId="2DC59F51" w14:textId="2C7D520F" w:rsidR="006313F5" w:rsidRDefault="006313F5" w:rsidP="006313F5">
      <w:pPr>
        <w:pStyle w:val="Paragrafspiska"/>
        <w:ind w:left="1080"/>
      </w:pPr>
      <w:r>
        <w:tab/>
        <w:t>-</w:t>
      </w:r>
      <w:r w:rsidRPr="006313F5">
        <w:t>Trajanje_5_godina</w:t>
      </w:r>
    </w:p>
    <w:p w14:paraId="117DB22E" w14:textId="6F4F9CE1" w:rsidR="006313F5" w:rsidRDefault="006313F5" w:rsidP="006313F5">
      <w:pPr>
        <w:pStyle w:val="Paragrafspiska"/>
        <w:ind w:left="1080"/>
      </w:pPr>
      <w:r>
        <w:tab/>
        <w:t>-</w:t>
      </w:r>
      <w:r w:rsidRPr="006313F5">
        <w:t>Trajanje_10_godina</w:t>
      </w:r>
    </w:p>
    <w:p w14:paraId="778B628B" w14:textId="1F3BE715" w:rsidR="006313F5" w:rsidRDefault="006313F5" w:rsidP="006313F5">
      <w:pPr>
        <w:pStyle w:val="Paragrafspiska"/>
        <w:ind w:left="1080"/>
      </w:pPr>
      <w:r>
        <w:tab/>
        <w:t>-</w:t>
      </w:r>
      <w:r w:rsidRPr="006313F5">
        <w:t>Trajanje_1</w:t>
      </w:r>
      <w:r>
        <w:t>5</w:t>
      </w:r>
      <w:r w:rsidRPr="006313F5">
        <w:t>_godina</w:t>
      </w:r>
    </w:p>
    <w:p w14:paraId="5C425388" w14:textId="5BCEB6CC" w:rsidR="006313F5" w:rsidRDefault="006313F5" w:rsidP="006313F5">
      <w:pPr>
        <w:pStyle w:val="Paragrafspiska"/>
        <w:ind w:left="1080"/>
      </w:pPr>
      <w:r>
        <w:tab/>
        <w:t>-</w:t>
      </w:r>
      <w:r w:rsidRPr="006313F5">
        <w:t>Trajanje_</w:t>
      </w:r>
      <w:r>
        <w:t>2</w:t>
      </w:r>
      <w:r w:rsidRPr="006313F5">
        <w:t>0_godina</w:t>
      </w:r>
    </w:p>
    <w:p w14:paraId="24478FF2" w14:textId="77777777" w:rsidR="006313F5" w:rsidRDefault="006313F5" w:rsidP="006313F5">
      <w:pPr>
        <w:pStyle w:val="Paragrafspiska"/>
        <w:ind w:left="1080"/>
      </w:pPr>
    </w:p>
    <w:p w14:paraId="5121874C" w14:textId="50A30C42" w:rsidR="006313F5" w:rsidRDefault="006313F5" w:rsidP="006313F5">
      <w:pPr>
        <w:pStyle w:val="Paragrafspiska"/>
        <w:numPr>
          <w:ilvl w:val="0"/>
          <w:numId w:val="9"/>
        </w:numPr>
      </w:pPr>
      <w:r>
        <w:t>Spol (enum)</w:t>
      </w:r>
    </w:p>
    <w:p w14:paraId="0E504860" w14:textId="440791F3" w:rsidR="006313F5" w:rsidRDefault="006313F5" w:rsidP="006313F5">
      <w:pPr>
        <w:pStyle w:val="Paragrafspiska"/>
        <w:ind w:left="1080"/>
      </w:pPr>
      <w:r>
        <w:tab/>
        <w:t>-Muško</w:t>
      </w:r>
    </w:p>
    <w:p w14:paraId="36E0EC47" w14:textId="1304077D" w:rsidR="006313F5" w:rsidRDefault="006313F5" w:rsidP="006313F5">
      <w:pPr>
        <w:pStyle w:val="Paragrafspiska"/>
        <w:ind w:left="1080"/>
      </w:pPr>
      <w:r>
        <w:tab/>
        <w:t>-Žensko</w:t>
      </w:r>
    </w:p>
    <w:p w14:paraId="1C9FFD56" w14:textId="40C68530" w:rsidR="006313F5" w:rsidRDefault="006313F5" w:rsidP="006313F5">
      <w:pPr>
        <w:pStyle w:val="Paragrafspiska"/>
        <w:ind w:left="1080"/>
      </w:pPr>
    </w:p>
    <w:p w14:paraId="1255DE5D" w14:textId="07498887" w:rsidR="006313F5" w:rsidRDefault="006313F5" w:rsidP="006313F5">
      <w:pPr>
        <w:pStyle w:val="Paragrafspiska"/>
        <w:numPr>
          <w:ilvl w:val="0"/>
          <w:numId w:val="9"/>
        </w:numPr>
      </w:pPr>
      <w:r>
        <w:t>StatusZahtjevaZaKredit (enum)</w:t>
      </w:r>
    </w:p>
    <w:p w14:paraId="03405900" w14:textId="4AF10CCD" w:rsidR="006313F5" w:rsidRDefault="006313F5" w:rsidP="006313F5">
      <w:pPr>
        <w:pStyle w:val="Paragrafspiska"/>
        <w:ind w:left="1080"/>
      </w:pPr>
      <w:r>
        <w:tab/>
        <w:t>-Neobradjen</w:t>
      </w:r>
    </w:p>
    <w:p w14:paraId="56A305DA" w14:textId="6C1E4484" w:rsidR="006313F5" w:rsidRDefault="006313F5" w:rsidP="006313F5">
      <w:pPr>
        <w:pStyle w:val="Paragrafspiska"/>
        <w:ind w:left="1080"/>
      </w:pPr>
      <w:r>
        <w:tab/>
        <w:t>-Odobren</w:t>
      </w:r>
    </w:p>
    <w:p w14:paraId="47246685" w14:textId="63C4122F" w:rsidR="006313F5" w:rsidRDefault="006313F5" w:rsidP="006313F5">
      <w:pPr>
        <w:pStyle w:val="Paragrafspiska"/>
        <w:ind w:left="1080"/>
      </w:pPr>
      <w:r>
        <w:tab/>
        <w:t>-Odbijen</w:t>
      </w:r>
    </w:p>
    <w:p w14:paraId="186D82F5" w14:textId="77777777" w:rsidR="00AD6497" w:rsidRDefault="00AD6497" w:rsidP="00AD6497">
      <w:pPr>
        <w:pStyle w:val="Paragrafspiska"/>
        <w:ind w:left="1080"/>
      </w:pPr>
      <w:r>
        <w:t>22. Valuta (enum)</w:t>
      </w:r>
    </w:p>
    <w:p w14:paraId="3C45C0BA" w14:textId="016F1D5A" w:rsidR="00AD6497" w:rsidRDefault="00AD6497" w:rsidP="00AD6497">
      <w:pPr>
        <w:pStyle w:val="Paragrafspiska"/>
        <w:ind w:left="1080" w:firstLine="360"/>
      </w:pPr>
      <w:r>
        <w:t>-BAM</w:t>
      </w:r>
    </w:p>
    <w:p w14:paraId="5AFF8399" w14:textId="1EC5C96F" w:rsidR="00AD6497" w:rsidRDefault="00AD6497" w:rsidP="00AD6497">
      <w:pPr>
        <w:pStyle w:val="Paragrafspiska"/>
        <w:ind w:left="1080" w:firstLine="360"/>
      </w:pPr>
      <w:r>
        <w:t>-EUR</w:t>
      </w:r>
    </w:p>
    <w:p w14:paraId="6561719B" w14:textId="77777777" w:rsidR="00AD6497" w:rsidRDefault="00AD6497" w:rsidP="00AD6497">
      <w:pPr>
        <w:pStyle w:val="Paragrafspiska"/>
        <w:ind w:left="1080"/>
      </w:pPr>
      <w:r>
        <w:t xml:space="preserve">        -RSD</w:t>
      </w:r>
    </w:p>
    <w:p w14:paraId="1F7A5E6B" w14:textId="77777777" w:rsidR="00AD6497" w:rsidRDefault="00AD6497" w:rsidP="00AD6497">
      <w:pPr>
        <w:pStyle w:val="Paragrafspiska"/>
        <w:ind w:left="1080"/>
      </w:pPr>
      <w:r>
        <w:tab/>
        <w:t>-USD</w:t>
      </w:r>
    </w:p>
    <w:p w14:paraId="73FA7368" w14:textId="1CE43C5C" w:rsidR="00AD6497" w:rsidRDefault="00AD6497" w:rsidP="00AD6497">
      <w:pPr>
        <w:pStyle w:val="Paragrafspiska"/>
        <w:ind w:left="1080"/>
        <w:rPr>
          <w:color w:val="3A3A3A" w:themeColor="background2" w:themeShade="40"/>
        </w:rPr>
      </w:pPr>
      <w:r>
        <w:tab/>
        <w:t>-HRK</w:t>
      </w:r>
      <w:r>
        <w:t xml:space="preserve"> </w:t>
      </w:r>
    </w:p>
    <w:p w14:paraId="17E80239" w14:textId="2287DE95" w:rsidR="00BE2189" w:rsidRDefault="00AD6497" w:rsidP="00AD6497">
      <w:pPr>
        <w:pStyle w:val="Paragrafspiska"/>
        <w:ind w:left="1080"/>
      </w:pPr>
      <w:r>
        <w:rPr>
          <w:color w:val="3A3A3A" w:themeColor="background2" w:themeShade="40"/>
        </w:rPr>
        <w:tab/>
      </w:r>
    </w:p>
    <w:bookmarkEnd w:id="4"/>
    <w:bookmarkEnd w:id="5"/>
    <w:bookmarkEnd w:id="6"/>
    <w:p w14:paraId="11A7247E" w14:textId="3F152599" w:rsidR="00595284" w:rsidRDefault="00A726B2" w:rsidP="00595284">
      <w:pPr>
        <w:pStyle w:val="Naslov1"/>
      </w:pPr>
      <w:r>
        <w:lastRenderedPageBreak/>
        <w:t>Interface</w:t>
      </w:r>
      <w:bookmarkStart w:id="7" w:name="OLE_LINK8"/>
      <w:bookmarkStart w:id="8" w:name="OLE_LINK9"/>
    </w:p>
    <w:p w14:paraId="321EB3B2" w14:textId="4BFC83DE" w:rsidR="00354618" w:rsidRDefault="006313F5" w:rsidP="00A726B2">
      <w:pPr>
        <w:pStyle w:val="Paragrafspiska"/>
        <w:numPr>
          <w:ilvl w:val="0"/>
          <w:numId w:val="13"/>
        </w:numPr>
      </w:pPr>
      <w:bookmarkStart w:id="9" w:name="OLE_LINK39"/>
      <w:bookmarkStart w:id="10" w:name="OLE_LINK40"/>
      <w:r>
        <w:t>IOglasnaPloca</w:t>
      </w:r>
    </w:p>
    <w:bookmarkEnd w:id="9"/>
    <w:bookmarkEnd w:id="10"/>
    <w:p w14:paraId="2DF4F18C" w14:textId="6DE15AF9" w:rsidR="00354618" w:rsidRDefault="00C33759" w:rsidP="00354618">
      <w:pPr>
        <w:pStyle w:val="Paragrafspiska"/>
        <w:numPr>
          <w:ilvl w:val="0"/>
          <w:numId w:val="11"/>
        </w:numPr>
      </w:pPr>
      <w:r>
        <w:t>Metode</w:t>
      </w:r>
    </w:p>
    <w:p w14:paraId="678CE6AF" w14:textId="4C6D3161" w:rsidR="00354618" w:rsidRDefault="00354618" w:rsidP="00354618">
      <w:pPr>
        <w:pStyle w:val="Paragrafspiska"/>
        <w:ind w:left="2160"/>
      </w:pPr>
      <w:r>
        <w:t>-</w:t>
      </w:r>
      <w:r w:rsidR="006313F5">
        <w:t>D</w:t>
      </w:r>
      <w:r>
        <w:t>odajNovost(novost: Novost)</w:t>
      </w:r>
      <w:r w:rsidR="0001071B">
        <w:t>: void</w:t>
      </w:r>
    </w:p>
    <w:p w14:paraId="5D2C8296" w14:textId="49EBFC07" w:rsidR="00354618" w:rsidRDefault="00354618" w:rsidP="00354618">
      <w:pPr>
        <w:pStyle w:val="Paragrafspiska"/>
        <w:ind w:left="2160"/>
      </w:pPr>
      <w:r>
        <w:t>-</w:t>
      </w:r>
      <w:r w:rsidR="006313F5">
        <w:t>U</w:t>
      </w:r>
      <w:r>
        <w:t>rediNovost(novost: Novost)</w:t>
      </w:r>
      <w:r w:rsidR="0001071B">
        <w:t>: void</w:t>
      </w:r>
    </w:p>
    <w:bookmarkEnd w:id="7"/>
    <w:bookmarkEnd w:id="8"/>
    <w:p w14:paraId="5D98C7DD" w14:textId="557CE385" w:rsidR="00354618" w:rsidRDefault="00354618" w:rsidP="00354618">
      <w:pPr>
        <w:pStyle w:val="Paragrafspiska"/>
        <w:ind w:left="2160"/>
      </w:pPr>
      <w:r>
        <w:t>-</w:t>
      </w:r>
      <w:r w:rsidR="006313F5">
        <w:t>U</w:t>
      </w:r>
      <w:r>
        <w:t>kloniNovost(novost: Novost)</w:t>
      </w:r>
      <w:bookmarkStart w:id="11" w:name="OLE_LINK10"/>
      <w:bookmarkStart w:id="12" w:name="OLE_LINK11"/>
      <w:r w:rsidR="0001071B">
        <w:t>: void</w:t>
      </w:r>
    </w:p>
    <w:p w14:paraId="1DF73044" w14:textId="477E6BB1" w:rsidR="006313F5" w:rsidRDefault="006313F5" w:rsidP="00354618">
      <w:pPr>
        <w:pStyle w:val="Paragrafspiska"/>
        <w:ind w:left="2160"/>
      </w:pPr>
      <w:r>
        <w:t>-DajSveNovosti() : List&lt;Novost&gt;</w:t>
      </w:r>
    </w:p>
    <w:p w14:paraId="1F9B9A53" w14:textId="76E3F1AA" w:rsidR="006313F5" w:rsidRDefault="006313F5" w:rsidP="006313F5">
      <w:pPr>
        <w:pStyle w:val="Paragrafspiska"/>
        <w:ind w:left="2160"/>
      </w:pPr>
      <w:r>
        <w:t>-DajSvePrikazaneNovosti() : List&lt;Novost&gt;</w:t>
      </w:r>
    </w:p>
    <w:p w14:paraId="21BB0038" w14:textId="397B2F66" w:rsidR="006313F5" w:rsidRDefault="006313F5" w:rsidP="006313F5">
      <w:pPr>
        <w:pStyle w:val="Paragrafspiska"/>
        <w:ind w:left="2160"/>
      </w:pPr>
      <w:r>
        <w:t>-DajNovost(id: int) : Novost</w:t>
      </w:r>
    </w:p>
    <w:p w14:paraId="57F65159" w14:textId="5E77C936" w:rsidR="006313F5" w:rsidRPr="00C13EC1" w:rsidRDefault="00C13EC1" w:rsidP="00C13EC1">
      <w:pPr>
        <w:pStyle w:val="Paragrafspiska"/>
        <w:ind w:left="2160"/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t>-</w:t>
      </w:r>
      <w:r w:rsidR="006313F5">
        <w:t>DaLiPostojiNovost</w:t>
      </w:r>
      <w:r>
        <w:t>(id: int) : bool</w:t>
      </w:r>
    </w:p>
    <w:p w14:paraId="4938624B" w14:textId="77777777" w:rsidR="00354618" w:rsidRDefault="00354618" w:rsidP="00354618">
      <w:pPr>
        <w:pStyle w:val="Paragrafspiska"/>
        <w:ind w:left="1080"/>
      </w:pPr>
    </w:p>
    <w:p w14:paraId="131FBE80" w14:textId="683EEE1A" w:rsidR="00354618" w:rsidRDefault="00C13EC1" w:rsidP="00A726B2">
      <w:pPr>
        <w:pStyle w:val="Paragrafspiska"/>
        <w:numPr>
          <w:ilvl w:val="0"/>
          <w:numId w:val="13"/>
        </w:numPr>
      </w:pPr>
      <w:r>
        <w:t>IBankari</w:t>
      </w:r>
    </w:p>
    <w:p w14:paraId="42807129" w14:textId="4F15DFFF" w:rsidR="00354618" w:rsidRDefault="00354618" w:rsidP="00354618">
      <w:pPr>
        <w:pStyle w:val="Paragrafspiska"/>
        <w:numPr>
          <w:ilvl w:val="0"/>
          <w:numId w:val="11"/>
        </w:numPr>
      </w:pPr>
      <w:r>
        <w:t>Metode</w:t>
      </w:r>
    </w:p>
    <w:p w14:paraId="4ED078B4" w14:textId="4E8BF8D8" w:rsidR="00354618" w:rsidRDefault="00354618" w:rsidP="00354618">
      <w:pPr>
        <w:pStyle w:val="Paragrafspiska"/>
        <w:ind w:left="2160"/>
      </w:pPr>
      <w:r>
        <w:t>-</w:t>
      </w:r>
      <w:r w:rsidR="00C13EC1">
        <w:t>D</w:t>
      </w:r>
      <w:r>
        <w:t>odajBankara(bankar: Bankar)</w:t>
      </w:r>
    </w:p>
    <w:bookmarkEnd w:id="11"/>
    <w:bookmarkEnd w:id="12"/>
    <w:p w14:paraId="206B4A2C" w14:textId="3D185E3F" w:rsidR="00354618" w:rsidRDefault="00354618" w:rsidP="00354618">
      <w:pPr>
        <w:pStyle w:val="Paragrafspiska"/>
        <w:ind w:left="2160"/>
      </w:pPr>
      <w:r>
        <w:t>-</w:t>
      </w:r>
      <w:r w:rsidR="00C13EC1">
        <w:t>U</w:t>
      </w:r>
      <w:r>
        <w:t>rediBankara(bankar: Bankar)</w:t>
      </w:r>
    </w:p>
    <w:p w14:paraId="093B5E6D" w14:textId="3C50A5FD" w:rsidR="00354618" w:rsidRDefault="00354618" w:rsidP="00354618">
      <w:pPr>
        <w:pStyle w:val="Paragrafspiska"/>
        <w:ind w:left="2160"/>
      </w:pPr>
      <w:r>
        <w:t>-</w:t>
      </w:r>
      <w:r w:rsidR="00C13EC1">
        <w:t>U</w:t>
      </w:r>
      <w:r>
        <w:t>kloniBankara(</w:t>
      </w:r>
      <w:r w:rsidR="00C13EC1">
        <w:t>id</w:t>
      </w:r>
      <w:r>
        <w:t xml:space="preserve">: </w:t>
      </w:r>
      <w:r w:rsidR="00C13EC1">
        <w:t>int</w:t>
      </w:r>
      <w:r>
        <w:t>)</w:t>
      </w:r>
      <w:bookmarkStart w:id="13" w:name="OLE_LINK14"/>
      <w:bookmarkStart w:id="14" w:name="OLE_LINK15"/>
      <w:r w:rsidR="0001071B">
        <w:t>: void</w:t>
      </w:r>
    </w:p>
    <w:p w14:paraId="1295988A" w14:textId="2A82C4D3" w:rsidR="00C13EC1" w:rsidRDefault="00C13EC1" w:rsidP="00354618">
      <w:pPr>
        <w:pStyle w:val="Paragrafspiska"/>
        <w:ind w:left="2160"/>
      </w:pPr>
      <w:r>
        <w:t>-DajSveBankare(): List&lt;Bankar&gt;</w:t>
      </w:r>
    </w:p>
    <w:p w14:paraId="75C59AA8" w14:textId="575DABC1" w:rsidR="00C13EC1" w:rsidRDefault="00C13EC1" w:rsidP="00354618">
      <w:pPr>
        <w:pStyle w:val="Paragrafspiska"/>
        <w:ind w:left="2160"/>
      </w:pPr>
      <w:r>
        <w:t>-DajBankara(id: int): Bankar</w:t>
      </w:r>
    </w:p>
    <w:p w14:paraId="3F92E7A6" w14:textId="6009B029" w:rsidR="00C13EC1" w:rsidRDefault="00C13EC1" w:rsidP="00354618">
      <w:pPr>
        <w:pStyle w:val="Paragrafspiska"/>
        <w:ind w:left="2160"/>
      </w:pPr>
      <w:r>
        <w:t>-DaLiPostojiBankar(id: int): bool</w:t>
      </w:r>
    </w:p>
    <w:p w14:paraId="6EB800F0" w14:textId="5DF67795" w:rsidR="00C13EC1" w:rsidRDefault="00C13EC1" w:rsidP="00354618">
      <w:pPr>
        <w:pStyle w:val="Paragrafspiska"/>
        <w:ind w:left="2160"/>
      </w:pPr>
      <w:r>
        <w:t>-DajBankara(korisnickoIme: string): Bankar</w:t>
      </w:r>
    </w:p>
    <w:p w14:paraId="535681B2" w14:textId="77777777" w:rsidR="0099490D" w:rsidRDefault="0099490D" w:rsidP="00354618">
      <w:pPr>
        <w:pStyle w:val="Paragrafspiska"/>
        <w:ind w:left="2160"/>
      </w:pPr>
    </w:p>
    <w:p w14:paraId="486F4C3B" w14:textId="369E18D6" w:rsidR="0001071B" w:rsidRDefault="0001071B" w:rsidP="0001071B">
      <w:pPr>
        <w:pStyle w:val="Paragrafspiska"/>
        <w:numPr>
          <w:ilvl w:val="0"/>
          <w:numId w:val="13"/>
        </w:numPr>
      </w:pPr>
      <w:r>
        <w:t>IAdministratori</w:t>
      </w:r>
    </w:p>
    <w:p w14:paraId="70CC574F" w14:textId="77777777" w:rsidR="0001071B" w:rsidRDefault="0001071B" w:rsidP="0001071B">
      <w:pPr>
        <w:pStyle w:val="Paragrafspiska"/>
        <w:numPr>
          <w:ilvl w:val="0"/>
          <w:numId w:val="11"/>
        </w:numPr>
      </w:pPr>
      <w:r>
        <w:t>Metode</w:t>
      </w:r>
    </w:p>
    <w:p w14:paraId="6A3E76C5" w14:textId="6795EF7F" w:rsidR="0001071B" w:rsidRDefault="0001071B" w:rsidP="0001071B">
      <w:pPr>
        <w:pStyle w:val="Paragrafspiska"/>
        <w:ind w:left="2160"/>
      </w:pPr>
      <w:r>
        <w:t>-DajAdministratora(korisnickoIme: string): Administrator</w:t>
      </w:r>
    </w:p>
    <w:p w14:paraId="2258A907" w14:textId="56247B6F" w:rsidR="0001071B" w:rsidRPr="0099490D" w:rsidRDefault="0001071B" w:rsidP="0099490D">
      <w:pPr>
        <w:pStyle w:val="Paragrafspiska"/>
        <w:ind w:left="2160"/>
      </w:pPr>
      <w:r>
        <w:t>-</w:t>
      </w:r>
      <w:r w:rsidRPr="0001071B">
        <w:t xml:space="preserve"> </w:t>
      </w:r>
      <w:r>
        <w:t>DajAdministratora (id: int)</w:t>
      </w:r>
    </w:p>
    <w:p w14:paraId="7B483796" w14:textId="77777777" w:rsidR="005B4F67" w:rsidRDefault="005B4F67" w:rsidP="005B4F67">
      <w:pPr>
        <w:pStyle w:val="Paragrafspiska"/>
        <w:ind w:left="1080"/>
      </w:pPr>
      <w:bookmarkStart w:id="15" w:name="OLE_LINK16"/>
      <w:bookmarkStart w:id="16" w:name="OLE_LINK17"/>
      <w:bookmarkEnd w:id="13"/>
      <w:bookmarkEnd w:id="14"/>
    </w:p>
    <w:p w14:paraId="1C8981D6" w14:textId="7F06AB56" w:rsidR="005B4F67" w:rsidRDefault="00C13EC1" w:rsidP="00A726B2">
      <w:pPr>
        <w:pStyle w:val="Paragrafspiska"/>
        <w:numPr>
          <w:ilvl w:val="0"/>
          <w:numId w:val="13"/>
        </w:numPr>
      </w:pPr>
      <w:r>
        <w:t>IFilijaleBankomati</w:t>
      </w:r>
    </w:p>
    <w:p w14:paraId="6246AA75" w14:textId="77777777" w:rsidR="005B4F67" w:rsidRDefault="005B4F67" w:rsidP="005B4F67">
      <w:pPr>
        <w:pStyle w:val="Paragrafspiska"/>
        <w:numPr>
          <w:ilvl w:val="0"/>
          <w:numId w:val="11"/>
        </w:numPr>
      </w:pPr>
      <w:r>
        <w:t>Metode</w:t>
      </w:r>
    </w:p>
    <w:p w14:paraId="75A660B6" w14:textId="55739559" w:rsidR="005B4F67" w:rsidRDefault="005B4F67" w:rsidP="005B4F67">
      <w:pPr>
        <w:pStyle w:val="Paragrafspiska"/>
        <w:ind w:left="2160"/>
      </w:pPr>
      <w:r>
        <w:t>-</w:t>
      </w:r>
      <w:r w:rsidR="00C13EC1">
        <w:t>D</w:t>
      </w:r>
      <w:r>
        <w:t xml:space="preserve">odajBankomat(bankomat: </w:t>
      </w:r>
      <w:r w:rsidR="00C13EC1">
        <w:t>b</w:t>
      </w:r>
      <w:r>
        <w:t>ankomat)</w:t>
      </w:r>
    </w:p>
    <w:bookmarkEnd w:id="15"/>
    <w:bookmarkEnd w:id="16"/>
    <w:p w14:paraId="4DA6D6A2" w14:textId="6DBFDEEE" w:rsidR="005B4F67" w:rsidRDefault="005B4F67" w:rsidP="005B4F67">
      <w:pPr>
        <w:pStyle w:val="Paragrafspiska"/>
        <w:ind w:left="2160"/>
      </w:pPr>
      <w:r>
        <w:t>-</w:t>
      </w:r>
      <w:r w:rsidR="00C13EC1">
        <w:t>U</w:t>
      </w:r>
      <w:r>
        <w:t xml:space="preserve">rediBankomat(bankomat: </w:t>
      </w:r>
      <w:r w:rsidR="00C13EC1">
        <w:t>b</w:t>
      </w:r>
      <w:r>
        <w:t>ankomat)</w:t>
      </w:r>
    </w:p>
    <w:p w14:paraId="13133A01" w14:textId="139FBF98" w:rsidR="00C13EC1" w:rsidRDefault="00C13EC1" w:rsidP="00C13EC1">
      <w:pPr>
        <w:pStyle w:val="Paragrafspiska"/>
        <w:ind w:left="2160"/>
      </w:pPr>
      <w:r>
        <w:t>-DodajFilijalu(filijala: filijala)</w:t>
      </w:r>
      <w:r w:rsidR="0001071B">
        <w:t>: void</w:t>
      </w:r>
    </w:p>
    <w:p w14:paraId="1E3C86FC" w14:textId="56280F38" w:rsidR="00C13EC1" w:rsidRDefault="00C13EC1" w:rsidP="00C13EC1">
      <w:pPr>
        <w:pStyle w:val="Paragrafspiska"/>
        <w:ind w:left="2160"/>
      </w:pPr>
      <w:r>
        <w:t>-UrediFilijalu(filijala: filijala)</w:t>
      </w:r>
      <w:r w:rsidR="0001071B">
        <w:t>: void</w:t>
      </w:r>
    </w:p>
    <w:p w14:paraId="591AB31F" w14:textId="73AF86EC" w:rsidR="005B4F67" w:rsidRDefault="005B4F67" w:rsidP="005B4F67">
      <w:pPr>
        <w:pStyle w:val="Paragrafspiska"/>
        <w:ind w:left="2160"/>
      </w:pPr>
      <w:r>
        <w:t>-</w:t>
      </w:r>
      <w:r w:rsidR="00C13EC1">
        <w:t>U</w:t>
      </w:r>
      <w:r>
        <w:t>kloniBankomat(</w:t>
      </w:r>
      <w:r w:rsidR="00C13EC1">
        <w:t>id</w:t>
      </w:r>
      <w:r>
        <w:t xml:space="preserve">: </w:t>
      </w:r>
      <w:r w:rsidR="00C13EC1">
        <w:t>int</w:t>
      </w:r>
      <w:r>
        <w:t>)</w:t>
      </w:r>
      <w:r w:rsidR="0001071B">
        <w:t>: void</w:t>
      </w:r>
      <w:r>
        <w:t xml:space="preserve"> </w:t>
      </w:r>
      <w:bookmarkStart w:id="17" w:name="OLE_LINK26"/>
      <w:bookmarkStart w:id="18" w:name="OLE_LINK27"/>
    </w:p>
    <w:p w14:paraId="0507F024" w14:textId="38404235" w:rsidR="00C13EC1" w:rsidRDefault="00C13EC1" w:rsidP="00C13EC1">
      <w:pPr>
        <w:pStyle w:val="Paragrafspiska"/>
        <w:ind w:left="2160"/>
      </w:pPr>
      <w:r>
        <w:t>-UkloniFilijalu(id: int)</w:t>
      </w:r>
      <w:r w:rsidR="0001071B">
        <w:t>: void</w:t>
      </w:r>
      <w:r>
        <w:t xml:space="preserve"> </w:t>
      </w:r>
    </w:p>
    <w:p w14:paraId="442E0FEC" w14:textId="3027011D" w:rsidR="00C13EC1" w:rsidRDefault="00C13EC1" w:rsidP="00C13EC1">
      <w:pPr>
        <w:pStyle w:val="Paragrafspiska"/>
        <w:ind w:left="2160"/>
      </w:pPr>
      <w:r>
        <w:t>-DajSveMapObjekte(): List&lt;ImapObjekat&gt;</w:t>
      </w:r>
    </w:p>
    <w:p w14:paraId="63627C0A" w14:textId="7933B677" w:rsidR="00C13EC1" w:rsidRDefault="00C13EC1" w:rsidP="00C13EC1">
      <w:pPr>
        <w:pStyle w:val="Paragrafspiska"/>
        <w:ind w:left="2160"/>
      </w:pPr>
      <w:r>
        <w:t>-DajSveFilijale(): List&lt;Filijala&gt;</w:t>
      </w:r>
    </w:p>
    <w:p w14:paraId="27405998" w14:textId="2146A77A" w:rsidR="00C13EC1" w:rsidRDefault="00C13EC1" w:rsidP="00C13EC1">
      <w:pPr>
        <w:pStyle w:val="Paragrafspiska"/>
        <w:ind w:left="2160"/>
      </w:pPr>
      <w:r>
        <w:t>-DajSveBankomate(): List&lt;Bankomat&gt;</w:t>
      </w:r>
    </w:p>
    <w:p w14:paraId="2E93B735" w14:textId="0D654D66" w:rsidR="00C13EC1" w:rsidRDefault="00C13EC1" w:rsidP="00C13EC1">
      <w:pPr>
        <w:pStyle w:val="Paragrafspiska"/>
        <w:ind w:left="2160"/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t>-DajFilijalu(id: int): Filijala</w:t>
      </w:r>
    </w:p>
    <w:p w14:paraId="5C38DE09" w14:textId="1449F802" w:rsidR="00C13EC1" w:rsidRDefault="00C13EC1" w:rsidP="00C13EC1">
      <w:pPr>
        <w:pStyle w:val="Paragrafspiska"/>
        <w:ind w:left="2160"/>
      </w:pPr>
      <w:r>
        <w:t>-DajBankomat(id: int): Bankomat</w:t>
      </w:r>
    </w:p>
    <w:p w14:paraId="74BC1EDE" w14:textId="19040024" w:rsidR="00C13EC1" w:rsidRDefault="00C13EC1" w:rsidP="00C13EC1">
      <w:pPr>
        <w:pStyle w:val="Paragrafspiska"/>
        <w:ind w:left="2160"/>
      </w:pPr>
      <w:r>
        <w:t>-DaLiPostojiFilijala(id: int): bool</w:t>
      </w:r>
    </w:p>
    <w:p w14:paraId="3C34658C" w14:textId="28F96145" w:rsidR="00C13EC1" w:rsidRDefault="00C13EC1" w:rsidP="00C13EC1">
      <w:pPr>
        <w:pStyle w:val="Paragrafspiska"/>
        <w:ind w:left="2160"/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t>-DaLiPostojiBankomat(id: int): bool</w:t>
      </w:r>
    </w:p>
    <w:p w14:paraId="498631E1" w14:textId="77777777" w:rsidR="00C13EC1" w:rsidRDefault="00C13EC1" w:rsidP="00C13EC1">
      <w:pPr>
        <w:pStyle w:val="Paragrafspiska"/>
        <w:ind w:left="2160"/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</w:p>
    <w:p w14:paraId="1286CF72" w14:textId="35C6DE74" w:rsidR="00A726B2" w:rsidRDefault="00A726B2" w:rsidP="00A726B2">
      <w:pPr>
        <w:pStyle w:val="Paragrafspiska"/>
        <w:numPr>
          <w:ilvl w:val="0"/>
          <w:numId w:val="13"/>
        </w:numPr>
      </w:pPr>
      <w:bookmarkStart w:id="19" w:name="OLE_LINK43"/>
      <w:bookmarkStart w:id="20" w:name="OLE_LINK44"/>
      <w:bookmarkStart w:id="21" w:name="OLE_LINK28"/>
      <w:bookmarkStart w:id="22" w:name="OLE_LINK29"/>
      <w:bookmarkEnd w:id="17"/>
      <w:bookmarkEnd w:id="18"/>
      <w:r>
        <w:t>I</w:t>
      </w:r>
      <w:bookmarkEnd w:id="19"/>
      <w:bookmarkEnd w:id="20"/>
      <w:r w:rsidR="00C13EC1">
        <w:t>Krediti</w:t>
      </w:r>
    </w:p>
    <w:p w14:paraId="58D0F359" w14:textId="77777777" w:rsidR="00A726B2" w:rsidRDefault="00A726B2" w:rsidP="00A726B2">
      <w:pPr>
        <w:pStyle w:val="Paragrafspiska"/>
        <w:numPr>
          <w:ilvl w:val="0"/>
          <w:numId w:val="11"/>
        </w:numPr>
      </w:pPr>
      <w:r>
        <w:t>Metode</w:t>
      </w:r>
    </w:p>
    <w:p w14:paraId="34D017C3" w14:textId="77777777" w:rsidR="00C13EC1" w:rsidRDefault="00A726B2" w:rsidP="00A726B2">
      <w:pPr>
        <w:pStyle w:val="Paragrafspiska"/>
        <w:ind w:left="2160"/>
      </w:pPr>
      <w:bookmarkStart w:id="23" w:name="OLE_LINK31"/>
      <w:bookmarkStart w:id="24" w:name="OLE_LINK32"/>
      <w:bookmarkEnd w:id="21"/>
      <w:bookmarkEnd w:id="22"/>
      <w:r>
        <w:t>-</w:t>
      </w:r>
      <w:r w:rsidR="00C13EC1">
        <w:t>DajKredit(id: int): Kredit</w:t>
      </w:r>
    </w:p>
    <w:p w14:paraId="2B426F35" w14:textId="77777777" w:rsidR="00C13EC1" w:rsidRDefault="00C13EC1" w:rsidP="00A726B2">
      <w:pPr>
        <w:pStyle w:val="Paragrafspiska"/>
        <w:ind w:left="2160"/>
      </w:pPr>
      <w:r>
        <w:lastRenderedPageBreak/>
        <w:t>-DaLiPostojiKredit(id: int): bool</w:t>
      </w:r>
    </w:p>
    <w:p w14:paraId="0429D284" w14:textId="77777777" w:rsidR="00C13EC1" w:rsidRDefault="00C13EC1" w:rsidP="00A726B2">
      <w:pPr>
        <w:pStyle w:val="Paragrafspiska"/>
        <w:ind w:left="2160"/>
      </w:pPr>
      <w:r>
        <w:t>-DajSveKredite(): List&lt;Kredit&gt;</w:t>
      </w:r>
    </w:p>
    <w:p w14:paraId="631B4FE7" w14:textId="53860080" w:rsidR="00A726B2" w:rsidRDefault="00C13EC1" w:rsidP="00A726B2">
      <w:pPr>
        <w:pStyle w:val="Paragrafspiska"/>
        <w:ind w:left="2160"/>
      </w:pPr>
      <w:r>
        <w:t>-DajSveKrediteKlijenta(id: int): List&lt;Kredit&gt;</w:t>
      </w:r>
      <w:r w:rsidR="00A726B2">
        <w:t xml:space="preserve"> </w:t>
      </w:r>
    </w:p>
    <w:p w14:paraId="67EA67FD" w14:textId="77777777" w:rsidR="00A726B2" w:rsidRDefault="00A726B2" w:rsidP="00A726B2">
      <w:pPr>
        <w:pStyle w:val="Paragrafspiska"/>
        <w:ind w:left="2160"/>
      </w:pPr>
    </w:p>
    <w:p w14:paraId="29D531F4" w14:textId="1357893D" w:rsidR="00A726B2" w:rsidRDefault="00C13EC1" w:rsidP="00A726B2">
      <w:pPr>
        <w:pStyle w:val="Paragrafspiska"/>
        <w:numPr>
          <w:ilvl w:val="0"/>
          <w:numId w:val="13"/>
        </w:numPr>
      </w:pPr>
      <w:r>
        <w:t>IRacuni</w:t>
      </w:r>
    </w:p>
    <w:p w14:paraId="72EA19BB" w14:textId="77777777" w:rsidR="00A726B2" w:rsidRDefault="00A726B2" w:rsidP="00A726B2">
      <w:pPr>
        <w:pStyle w:val="Paragrafspiska"/>
        <w:numPr>
          <w:ilvl w:val="0"/>
          <w:numId w:val="11"/>
        </w:numPr>
      </w:pPr>
      <w:r>
        <w:t>Metode</w:t>
      </w:r>
    </w:p>
    <w:p w14:paraId="28D9AE88" w14:textId="65C410B4" w:rsidR="00A726B2" w:rsidRDefault="00A726B2" w:rsidP="00A726B2">
      <w:pPr>
        <w:pStyle w:val="Paragrafspiska"/>
        <w:ind w:left="2160"/>
      </w:pPr>
      <w:r>
        <w:t>-</w:t>
      </w:r>
      <w:r w:rsidR="00C13EC1">
        <w:t>O</w:t>
      </w:r>
      <w:r>
        <w:t>tvoriRacun(racun: Racun)</w:t>
      </w:r>
      <w:r w:rsidR="0001071B">
        <w:t>: void</w:t>
      </w:r>
    </w:p>
    <w:p w14:paraId="25AC7BD3" w14:textId="3D4C4621" w:rsidR="00A726B2" w:rsidRDefault="00A726B2" w:rsidP="00A726B2">
      <w:pPr>
        <w:pStyle w:val="Paragrafspiska"/>
        <w:ind w:left="2160"/>
      </w:pPr>
      <w:r>
        <w:t>-</w:t>
      </w:r>
      <w:r w:rsidR="0001071B">
        <w:t>Z</w:t>
      </w:r>
      <w:r>
        <w:t>atvoriRacun(</w:t>
      </w:r>
      <w:r w:rsidR="0001071B">
        <w:t>id</w:t>
      </w:r>
      <w:r>
        <w:t xml:space="preserve">: </w:t>
      </w:r>
      <w:r w:rsidR="0001071B">
        <w:t>int</w:t>
      </w:r>
      <w:r>
        <w:t>)</w:t>
      </w:r>
      <w:bookmarkStart w:id="25" w:name="OLE_LINK33"/>
      <w:bookmarkStart w:id="26" w:name="OLE_LINK34"/>
      <w:r w:rsidR="0001071B">
        <w:t>: void</w:t>
      </w:r>
    </w:p>
    <w:p w14:paraId="6E60106F" w14:textId="4D4BAC69" w:rsidR="0001071B" w:rsidRDefault="0001071B" w:rsidP="00A726B2">
      <w:pPr>
        <w:pStyle w:val="Paragrafspiska"/>
        <w:ind w:left="2160"/>
      </w:pPr>
      <w:r>
        <w:t>-DajRacun(id: int): Racun</w:t>
      </w:r>
    </w:p>
    <w:p w14:paraId="6B222038" w14:textId="79EB89EE" w:rsidR="0001071B" w:rsidRDefault="0001071B" w:rsidP="00A726B2">
      <w:pPr>
        <w:pStyle w:val="Paragrafspiska"/>
        <w:ind w:left="2160"/>
      </w:pPr>
      <w:r>
        <w:t>-DajSveRacune(): List&lt;Racun&gt;</w:t>
      </w:r>
    </w:p>
    <w:p w14:paraId="5C176C5D" w14:textId="54F38284" w:rsidR="0001071B" w:rsidRDefault="0001071B" w:rsidP="00A726B2">
      <w:pPr>
        <w:pStyle w:val="Paragrafspiska"/>
        <w:ind w:left="2160"/>
      </w:pPr>
      <w:r>
        <w:t>-DaLiPostojiRacun(id: int): bool</w:t>
      </w:r>
    </w:p>
    <w:p w14:paraId="0C88BDF6" w14:textId="1AB15233" w:rsidR="0001071B" w:rsidRDefault="0001071B" w:rsidP="00A726B2">
      <w:pPr>
        <w:pStyle w:val="Paragrafspiska"/>
        <w:ind w:left="2160"/>
      </w:pPr>
      <w:r>
        <w:t>-DajSveRacuneKlijenta(id: int): List&lt;Racun&gt;</w:t>
      </w:r>
    </w:p>
    <w:p w14:paraId="1FAB36E9" w14:textId="5EFF6C42" w:rsidR="0001071B" w:rsidRDefault="0001071B" w:rsidP="00A726B2">
      <w:pPr>
        <w:pStyle w:val="Paragrafspiska"/>
        <w:ind w:left="2160"/>
      </w:pPr>
      <w:r>
        <w:t>-UrediStanjeRacuna(racun: Racun): void</w:t>
      </w:r>
    </w:p>
    <w:p w14:paraId="07E8FB9E" w14:textId="090A3342" w:rsidR="0001071B" w:rsidRDefault="0001071B" w:rsidP="00A726B2">
      <w:pPr>
        <w:pStyle w:val="Paragrafspiska"/>
        <w:ind w:left="2160"/>
      </w:pPr>
      <w:r>
        <w:t>-DajRacune(id: int): List&lt;Racun&gt;</w:t>
      </w:r>
    </w:p>
    <w:p w14:paraId="65171552" w14:textId="77777777" w:rsidR="00A726B2" w:rsidRDefault="00A726B2" w:rsidP="00A726B2">
      <w:pPr>
        <w:pStyle w:val="Paragrafspiska"/>
        <w:ind w:left="2160"/>
      </w:pPr>
    </w:p>
    <w:p w14:paraId="4199CDCF" w14:textId="20B0D7A4" w:rsidR="00A726B2" w:rsidRDefault="0001071B" w:rsidP="00A726B2">
      <w:pPr>
        <w:pStyle w:val="Paragrafspiska"/>
        <w:numPr>
          <w:ilvl w:val="0"/>
          <w:numId w:val="13"/>
        </w:numPr>
      </w:pPr>
      <w:r>
        <w:t>IKlijenti</w:t>
      </w:r>
    </w:p>
    <w:p w14:paraId="44794648" w14:textId="77777777" w:rsidR="00A726B2" w:rsidRDefault="00A726B2" w:rsidP="00A726B2">
      <w:pPr>
        <w:pStyle w:val="Paragrafspiska"/>
        <w:numPr>
          <w:ilvl w:val="0"/>
          <w:numId w:val="11"/>
        </w:numPr>
      </w:pPr>
      <w:r>
        <w:t>Metode</w:t>
      </w:r>
    </w:p>
    <w:p w14:paraId="666237AD" w14:textId="7946A6BE" w:rsidR="00A726B2" w:rsidRDefault="00A726B2" w:rsidP="00A726B2">
      <w:pPr>
        <w:pStyle w:val="Paragrafspiska"/>
        <w:ind w:left="2160"/>
      </w:pPr>
      <w:r>
        <w:t>-</w:t>
      </w:r>
      <w:r w:rsidR="0001071B">
        <w:t>D</w:t>
      </w:r>
      <w:r>
        <w:t>odajKlijenta(klijent: Klijent)</w:t>
      </w:r>
    </w:p>
    <w:p w14:paraId="60FEDFF5" w14:textId="5A961FAA" w:rsidR="00A726B2" w:rsidRDefault="00A726B2" w:rsidP="00A726B2">
      <w:pPr>
        <w:pStyle w:val="Paragrafspiska"/>
        <w:ind w:left="2160"/>
      </w:pPr>
      <w:r>
        <w:t>-</w:t>
      </w:r>
      <w:r w:rsidR="0001071B">
        <w:t>U</w:t>
      </w:r>
      <w:r>
        <w:t>rediKlijenta(klijent: Klijent)</w:t>
      </w:r>
    </w:p>
    <w:p w14:paraId="0544D758" w14:textId="1E1E8255" w:rsidR="00A726B2" w:rsidRDefault="00A726B2" w:rsidP="00A726B2">
      <w:pPr>
        <w:pStyle w:val="Paragrafspiska"/>
        <w:ind w:left="2160"/>
      </w:pPr>
      <w:r>
        <w:t>-</w:t>
      </w:r>
      <w:r w:rsidR="0001071B">
        <w:t>U</w:t>
      </w:r>
      <w:r>
        <w:t>kloniKlijenta(klijent: Klijent)</w:t>
      </w:r>
      <w:bookmarkStart w:id="27" w:name="OLE_LINK35"/>
      <w:bookmarkStart w:id="28" w:name="OLE_LINK36"/>
    </w:p>
    <w:p w14:paraId="137AC3FC" w14:textId="14FD5BDB" w:rsidR="0001071B" w:rsidRDefault="0001071B" w:rsidP="00A726B2">
      <w:pPr>
        <w:pStyle w:val="Paragrafspiska"/>
        <w:ind w:left="2160"/>
      </w:pPr>
      <w:r>
        <w:t>-DajSveKlijente(): List&lt;Klijent&gt;</w:t>
      </w:r>
    </w:p>
    <w:p w14:paraId="56B9A844" w14:textId="27F8B3BA" w:rsidR="0001071B" w:rsidRDefault="0001071B" w:rsidP="00A726B2">
      <w:pPr>
        <w:pStyle w:val="Paragrafspiska"/>
        <w:ind w:left="2160"/>
      </w:pPr>
      <w:r>
        <w:t>-DajKlijenta(id: int): Klijent</w:t>
      </w:r>
    </w:p>
    <w:p w14:paraId="0B13AD28" w14:textId="19878A08" w:rsidR="0001071B" w:rsidRDefault="0001071B" w:rsidP="00A726B2">
      <w:pPr>
        <w:pStyle w:val="Paragrafspiska"/>
        <w:ind w:left="2160"/>
      </w:pPr>
      <w:r>
        <w:t>-DajKlijentaLK(brojLicneKarte: string): Klijent</w:t>
      </w:r>
    </w:p>
    <w:p w14:paraId="7FC70C20" w14:textId="374B4EDD" w:rsidR="0001071B" w:rsidRDefault="0001071B" w:rsidP="00A726B2">
      <w:pPr>
        <w:pStyle w:val="Paragrafspiska"/>
        <w:ind w:left="2160"/>
      </w:pPr>
      <w:r>
        <w:t>-DaLiPostojiKlijent(id: int): bool</w:t>
      </w:r>
    </w:p>
    <w:p w14:paraId="5F1D4FC5" w14:textId="5BA06AA7" w:rsidR="0001071B" w:rsidRDefault="0001071B" w:rsidP="00A726B2">
      <w:pPr>
        <w:pStyle w:val="Paragrafspiska"/>
        <w:ind w:left="2160"/>
      </w:pPr>
      <w:r>
        <w:t>-DajKlijenta(korisnickoIme: string): Klijent</w:t>
      </w:r>
    </w:p>
    <w:p w14:paraId="34287C95" w14:textId="77777777" w:rsidR="0099490D" w:rsidRDefault="0099490D" w:rsidP="00A726B2">
      <w:pPr>
        <w:pStyle w:val="Paragrafspiska"/>
        <w:ind w:left="2160"/>
      </w:pPr>
    </w:p>
    <w:p w14:paraId="5D587B10" w14:textId="33D38566" w:rsidR="0001071B" w:rsidRDefault="0001071B" w:rsidP="0001071B">
      <w:pPr>
        <w:pStyle w:val="Paragrafspiska"/>
        <w:numPr>
          <w:ilvl w:val="0"/>
          <w:numId w:val="13"/>
        </w:numPr>
      </w:pPr>
      <w:r>
        <w:t>ITransakcije</w:t>
      </w:r>
    </w:p>
    <w:p w14:paraId="2675EBBB" w14:textId="77777777" w:rsidR="0001071B" w:rsidRDefault="0001071B" w:rsidP="0001071B">
      <w:pPr>
        <w:pStyle w:val="Paragrafspiska"/>
        <w:numPr>
          <w:ilvl w:val="0"/>
          <w:numId w:val="11"/>
        </w:numPr>
      </w:pPr>
      <w:r>
        <w:t>Metode</w:t>
      </w:r>
    </w:p>
    <w:p w14:paraId="3FF224F4" w14:textId="639B74A4" w:rsidR="0001071B" w:rsidRDefault="0001071B" w:rsidP="0001071B">
      <w:pPr>
        <w:pStyle w:val="Paragrafspiska"/>
        <w:ind w:left="2160"/>
      </w:pPr>
      <w:r>
        <w:t>-Uplati(transakcija: Transakcija)</w:t>
      </w:r>
    </w:p>
    <w:p w14:paraId="478086A6" w14:textId="70BD20BB" w:rsidR="0001071B" w:rsidRDefault="0001071B" w:rsidP="0001071B">
      <w:pPr>
        <w:pStyle w:val="Paragrafspiska"/>
        <w:ind w:left="2160"/>
      </w:pPr>
      <w:r>
        <w:t>-DajSveTransakcije(): List&lt;Transakcija&gt;</w:t>
      </w:r>
    </w:p>
    <w:p w14:paraId="28BA5843" w14:textId="55D04506" w:rsidR="0001071B" w:rsidRDefault="0001071B" w:rsidP="0001071B">
      <w:pPr>
        <w:pStyle w:val="Paragrafspiska"/>
        <w:ind w:left="2160"/>
      </w:pPr>
      <w:r>
        <w:t>-DajTransakciju(id: int): Klijent</w:t>
      </w:r>
    </w:p>
    <w:p w14:paraId="0FD8C089" w14:textId="26842D0C" w:rsidR="0001071B" w:rsidRDefault="0099490D" w:rsidP="0099490D">
      <w:pPr>
        <w:pStyle w:val="Paragrafspiska"/>
        <w:ind w:left="2160"/>
      </w:pPr>
      <w:r>
        <w:t>-DajTransakcije(id: int): List&lt;Transakcija&gt;</w:t>
      </w:r>
    </w:p>
    <w:p w14:paraId="1A7AC157" w14:textId="2CCFBEB4" w:rsidR="0001071B" w:rsidRDefault="0001071B" w:rsidP="0099490D">
      <w:pPr>
        <w:pStyle w:val="Paragrafspiska"/>
        <w:ind w:left="2160"/>
      </w:pPr>
      <w:r>
        <w:t>-DaLiPostoji</w:t>
      </w:r>
      <w:r w:rsidR="0099490D">
        <w:t>Transakcija</w:t>
      </w:r>
      <w:r>
        <w:t>(id: int): bool</w:t>
      </w:r>
    </w:p>
    <w:p w14:paraId="38D3CD3E" w14:textId="77777777" w:rsidR="0099490D" w:rsidRDefault="0099490D" w:rsidP="0099490D">
      <w:pPr>
        <w:pStyle w:val="Paragrafspiska"/>
        <w:ind w:left="2160"/>
      </w:pPr>
    </w:p>
    <w:p w14:paraId="7524927F" w14:textId="6DFAFDC2" w:rsidR="0099490D" w:rsidRDefault="0099490D" w:rsidP="0099490D">
      <w:pPr>
        <w:pStyle w:val="Paragrafspiska"/>
        <w:numPr>
          <w:ilvl w:val="0"/>
          <w:numId w:val="13"/>
        </w:numPr>
      </w:pPr>
      <w:r>
        <w:t>IZahtjeviZaKredit</w:t>
      </w:r>
    </w:p>
    <w:p w14:paraId="1714F63E" w14:textId="77777777" w:rsidR="0099490D" w:rsidRDefault="0099490D" w:rsidP="0099490D">
      <w:pPr>
        <w:pStyle w:val="Paragrafspiska"/>
        <w:numPr>
          <w:ilvl w:val="0"/>
          <w:numId w:val="11"/>
        </w:numPr>
      </w:pPr>
      <w:r>
        <w:t>Metode</w:t>
      </w:r>
    </w:p>
    <w:p w14:paraId="1A3775C7" w14:textId="34FBD72C" w:rsidR="0099490D" w:rsidRDefault="0099490D" w:rsidP="0099490D">
      <w:pPr>
        <w:pStyle w:val="Paragrafspiska"/>
        <w:ind w:left="2160"/>
      </w:pPr>
      <w:r>
        <w:t>-PodnesiZahtjevZaKredit(zahtjevZaKredit: ZahtjevzaKredit): void</w:t>
      </w:r>
    </w:p>
    <w:p w14:paraId="5CAE112F" w14:textId="38330646" w:rsidR="0099490D" w:rsidRDefault="0099490D" w:rsidP="0099490D">
      <w:pPr>
        <w:pStyle w:val="Paragrafspiska"/>
        <w:ind w:left="2160"/>
      </w:pPr>
      <w:r>
        <w:t>-RijesiZahtjev(id: int, bool: prihvacen): void</w:t>
      </w:r>
    </w:p>
    <w:p w14:paraId="1CD61344" w14:textId="4B37F34B" w:rsidR="0099490D" w:rsidRDefault="0099490D" w:rsidP="0099490D">
      <w:pPr>
        <w:pStyle w:val="Paragrafspiska"/>
        <w:ind w:left="2160"/>
      </w:pPr>
      <w:r>
        <w:t>-DajSveZahtjeve(): List&lt;ZahtjevZaKredit&gt;</w:t>
      </w:r>
    </w:p>
    <w:p w14:paraId="5BADCD5A" w14:textId="43B505F7" w:rsidR="0099490D" w:rsidRDefault="0099490D" w:rsidP="0099490D">
      <w:pPr>
        <w:pStyle w:val="Paragrafspiska"/>
        <w:ind w:left="2160"/>
      </w:pPr>
      <w:r>
        <w:t>-DajZahtjev(id: int): ZahtjevZaKredit</w:t>
      </w:r>
    </w:p>
    <w:p w14:paraId="35ABD1A2" w14:textId="712D3A08" w:rsidR="0099490D" w:rsidRDefault="0099490D" w:rsidP="0099490D">
      <w:pPr>
        <w:pStyle w:val="Paragrafspiska"/>
        <w:ind w:left="2160"/>
      </w:pPr>
      <w:r>
        <w:t>-DaLiPostojizahtejv(id: int): bool</w:t>
      </w:r>
    </w:p>
    <w:p w14:paraId="4112466D" w14:textId="6E339398" w:rsidR="0099490D" w:rsidRDefault="0099490D" w:rsidP="0099490D">
      <w:pPr>
        <w:pStyle w:val="Paragrafspiska"/>
        <w:ind w:left="2160"/>
      </w:pPr>
    </w:p>
    <w:p w14:paraId="4BB2164B" w14:textId="0A0E20A1" w:rsidR="0099490D" w:rsidRDefault="0099490D" w:rsidP="0099490D">
      <w:pPr>
        <w:pStyle w:val="Paragrafspiska"/>
        <w:ind w:left="2160"/>
      </w:pPr>
    </w:p>
    <w:p w14:paraId="5B066ABF" w14:textId="77777777" w:rsidR="0099490D" w:rsidRDefault="0099490D" w:rsidP="0099490D">
      <w:pPr>
        <w:pStyle w:val="Paragrafspiska"/>
        <w:ind w:left="2160"/>
      </w:pPr>
    </w:p>
    <w:p w14:paraId="442E3AD1" w14:textId="77777777" w:rsidR="0099490D" w:rsidRDefault="0099490D" w:rsidP="0099490D">
      <w:pPr>
        <w:pStyle w:val="Naslov1"/>
      </w:pPr>
      <w:r>
        <w:lastRenderedPageBreak/>
        <w:t>Repository klase</w:t>
      </w:r>
    </w:p>
    <w:p w14:paraId="2057CA77" w14:textId="7A3CB23F" w:rsidR="0099490D" w:rsidRPr="00C13EC1" w:rsidRDefault="0099490D" w:rsidP="00FC57AE">
      <w:pPr>
        <w:pStyle w:val="Paragrafspiska"/>
        <w:numPr>
          <w:ilvl w:val="0"/>
          <w:numId w:val="14"/>
        </w:num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t>OglasnaPloca</w:t>
      </w:r>
      <w:r w:rsidR="00FC57AE">
        <w:t xml:space="preserve"> implements IOglasnaPloca</w:t>
      </w:r>
    </w:p>
    <w:p w14:paraId="62FEE83B" w14:textId="77777777" w:rsidR="0099490D" w:rsidRDefault="0099490D" w:rsidP="0099490D">
      <w:pPr>
        <w:pStyle w:val="Paragrafspiska"/>
        <w:ind w:left="1080"/>
      </w:pPr>
    </w:p>
    <w:p w14:paraId="3865BA1B" w14:textId="7E964E20" w:rsidR="0099490D" w:rsidRDefault="0099490D" w:rsidP="00FC57AE">
      <w:pPr>
        <w:pStyle w:val="Paragrafspiska"/>
        <w:numPr>
          <w:ilvl w:val="0"/>
          <w:numId w:val="14"/>
        </w:numPr>
      </w:pPr>
      <w:r>
        <w:t>Bankari</w:t>
      </w:r>
      <w:r w:rsidR="00FC57AE">
        <w:t xml:space="preserve"> implements IBankari</w:t>
      </w:r>
    </w:p>
    <w:p w14:paraId="6DF71441" w14:textId="77777777" w:rsidR="0099490D" w:rsidRDefault="0099490D" w:rsidP="0099490D">
      <w:pPr>
        <w:pStyle w:val="Paragrafspiska"/>
        <w:ind w:left="2160"/>
      </w:pPr>
    </w:p>
    <w:p w14:paraId="79593C62" w14:textId="6AE78C6C" w:rsidR="0099490D" w:rsidRPr="0099490D" w:rsidRDefault="0099490D" w:rsidP="00FC57AE">
      <w:pPr>
        <w:pStyle w:val="Paragrafspiska"/>
        <w:numPr>
          <w:ilvl w:val="0"/>
          <w:numId w:val="14"/>
        </w:numPr>
      </w:pPr>
      <w:r>
        <w:t>Administratori</w:t>
      </w:r>
      <w:r w:rsidR="00FC57AE">
        <w:t xml:space="preserve"> implements IAdministratori</w:t>
      </w:r>
    </w:p>
    <w:p w14:paraId="6F6E7941" w14:textId="77777777" w:rsidR="0099490D" w:rsidRDefault="0099490D" w:rsidP="0099490D">
      <w:pPr>
        <w:pStyle w:val="Paragrafspiska"/>
        <w:ind w:left="1080"/>
      </w:pPr>
    </w:p>
    <w:p w14:paraId="0C9DADB2" w14:textId="7D3A41F4" w:rsidR="0099490D" w:rsidRDefault="0099490D" w:rsidP="00FC57AE">
      <w:pPr>
        <w:pStyle w:val="Paragrafspiska"/>
        <w:numPr>
          <w:ilvl w:val="0"/>
          <w:numId w:val="14"/>
        </w:num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t>FilijaleBankomati</w:t>
      </w:r>
      <w:r w:rsidR="00FC57AE">
        <w:t xml:space="preserve"> implements</w:t>
      </w:r>
      <w:r w:rsidR="00FC57AE" w:rsidRPr="00FC57AE">
        <w:t xml:space="preserve"> </w:t>
      </w:r>
      <w:r w:rsidR="00FC57AE">
        <w:t>IFilijaleBankomati</w:t>
      </w:r>
    </w:p>
    <w:p w14:paraId="181D36F8" w14:textId="77777777" w:rsidR="0099490D" w:rsidRDefault="0099490D" w:rsidP="0099490D">
      <w:pPr>
        <w:pStyle w:val="Paragrafspiska"/>
        <w:ind w:left="2160"/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</w:p>
    <w:p w14:paraId="33751848" w14:textId="1C1856A8" w:rsidR="0099490D" w:rsidRDefault="0099490D" w:rsidP="00FC57AE">
      <w:pPr>
        <w:pStyle w:val="Paragrafspiska"/>
        <w:numPr>
          <w:ilvl w:val="0"/>
          <w:numId w:val="14"/>
        </w:numPr>
      </w:pPr>
      <w:r>
        <w:t>Krediti</w:t>
      </w:r>
      <w:r w:rsidR="00FC57AE">
        <w:t xml:space="preserve"> implements Krediti</w:t>
      </w:r>
    </w:p>
    <w:p w14:paraId="2E316297" w14:textId="77777777" w:rsidR="0099490D" w:rsidRDefault="0099490D" w:rsidP="0099490D">
      <w:pPr>
        <w:pStyle w:val="Paragrafspiska"/>
        <w:ind w:left="2160"/>
      </w:pPr>
    </w:p>
    <w:p w14:paraId="0B43C2F9" w14:textId="557989B7" w:rsidR="0099490D" w:rsidRDefault="0099490D" w:rsidP="00FC57AE">
      <w:pPr>
        <w:pStyle w:val="Paragrafspiska"/>
        <w:numPr>
          <w:ilvl w:val="0"/>
          <w:numId w:val="14"/>
        </w:numPr>
      </w:pPr>
      <w:r>
        <w:t>Racuni</w:t>
      </w:r>
      <w:r w:rsidR="00FC57AE">
        <w:t xml:space="preserve"> implements IRacuni</w:t>
      </w:r>
    </w:p>
    <w:p w14:paraId="419B886C" w14:textId="77777777" w:rsidR="0099490D" w:rsidRDefault="0099490D" w:rsidP="0099490D">
      <w:pPr>
        <w:pStyle w:val="Paragrafspiska"/>
        <w:ind w:left="2160"/>
      </w:pPr>
    </w:p>
    <w:p w14:paraId="7A324176" w14:textId="732EDEF9" w:rsidR="0099490D" w:rsidRDefault="0099490D" w:rsidP="00FC57AE">
      <w:pPr>
        <w:pStyle w:val="Paragrafspiska"/>
        <w:numPr>
          <w:ilvl w:val="0"/>
          <w:numId w:val="14"/>
        </w:numPr>
      </w:pPr>
      <w:r>
        <w:t>Klijenti</w:t>
      </w:r>
      <w:r w:rsidR="00FC57AE">
        <w:t xml:space="preserve"> implements IKlijenti</w:t>
      </w:r>
    </w:p>
    <w:p w14:paraId="636D4C8B" w14:textId="77777777" w:rsidR="0099490D" w:rsidRDefault="0099490D" w:rsidP="0099490D">
      <w:pPr>
        <w:pStyle w:val="Paragrafspiska"/>
        <w:ind w:left="2160"/>
      </w:pPr>
    </w:p>
    <w:p w14:paraId="4FD7ACE1" w14:textId="49527030" w:rsidR="0099490D" w:rsidRDefault="0099490D" w:rsidP="00FC57AE">
      <w:pPr>
        <w:pStyle w:val="Paragrafspiska"/>
        <w:numPr>
          <w:ilvl w:val="0"/>
          <w:numId w:val="14"/>
        </w:numPr>
      </w:pPr>
      <w:r>
        <w:t>Transakcije</w:t>
      </w:r>
      <w:r w:rsidR="00FC57AE">
        <w:t xml:space="preserve"> implements ITransakcije</w:t>
      </w:r>
    </w:p>
    <w:p w14:paraId="6DD702BD" w14:textId="77777777" w:rsidR="0099490D" w:rsidRDefault="0099490D" w:rsidP="0099490D">
      <w:pPr>
        <w:pStyle w:val="Paragrafspiska"/>
        <w:ind w:left="2160"/>
      </w:pPr>
    </w:p>
    <w:p w14:paraId="21F5B6D7" w14:textId="6ED7483E" w:rsidR="0099490D" w:rsidRDefault="0099490D" w:rsidP="00FC57AE">
      <w:pPr>
        <w:pStyle w:val="Paragrafspiska"/>
        <w:numPr>
          <w:ilvl w:val="0"/>
          <w:numId w:val="14"/>
        </w:numPr>
      </w:pPr>
      <w:r>
        <w:t>ZahtjeviZaKredit</w:t>
      </w:r>
      <w:r w:rsidR="00FC57AE">
        <w:t xml:space="preserve"> implements IZahtjeviZaKredit</w:t>
      </w:r>
    </w:p>
    <w:bookmarkEnd w:id="23"/>
    <w:bookmarkEnd w:id="24"/>
    <w:bookmarkEnd w:id="25"/>
    <w:bookmarkEnd w:id="26"/>
    <w:bookmarkEnd w:id="27"/>
    <w:bookmarkEnd w:id="28"/>
    <w:p w14:paraId="46F1D8A7" w14:textId="77777777" w:rsidR="00C5778D" w:rsidRDefault="00C5778D" w:rsidP="00C5778D">
      <w:pPr>
        <w:pStyle w:val="Naslov1"/>
      </w:pPr>
      <w:r>
        <w:t>Baza podataka</w:t>
      </w:r>
    </w:p>
    <w:p w14:paraId="471148D9" w14:textId="77777777" w:rsidR="00C5778D" w:rsidRDefault="00C5778D" w:rsidP="00C5778D">
      <w:r>
        <w:t>Biti će neophodna baza podataka koja će čuvati sve tabele slične klasama iznad.</w:t>
      </w:r>
    </w:p>
    <w:p w14:paraId="7D247FED" w14:textId="77777777" w:rsidR="00C5778D" w:rsidRDefault="00C5778D" w:rsidP="00C5778D">
      <w:pPr>
        <w:pStyle w:val="Naslov1"/>
      </w:pPr>
      <w:r>
        <w:t>APi</w:t>
      </w:r>
    </w:p>
    <w:p w14:paraId="7C4C91CB" w14:textId="152AC916" w:rsidR="00C5778D" w:rsidRDefault="00C5778D" w:rsidP="00C5778D">
      <w:r>
        <w:t>API će se koristiti za dobijanje informacija o trenutnom stanju deviza pri konvertovanju istih</w:t>
      </w:r>
      <w:r w:rsidR="00FC57AE">
        <w:t xml:space="preserve"> i za mapu</w:t>
      </w:r>
      <w:r>
        <w:t>.</w:t>
      </w:r>
    </w:p>
    <w:p w14:paraId="20820BC3" w14:textId="77777777" w:rsidR="00C33759" w:rsidRDefault="00C33759" w:rsidP="00C33759">
      <w:pPr>
        <w:pStyle w:val="Naslov1"/>
        <w:numPr>
          <w:ilvl w:val="0"/>
          <w:numId w:val="0"/>
        </w:numPr>
      </w:pPr>
    </w:p>
    <w:sectPr w:rsidR="00C33759">
      <w:footerReference w:type="default" r:id="rId8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C5D8B" w14:textId="77777777" w:rsidR="0001071B" w:rsidRDefault="0001071B">
      <w:pPr>
        <w:spacing w:after="0" w:line="240" w:lineRule="auto"/>
      </w:pPr>
      <w:r>
        <w:separator/>
      </w:r>
    </w:p>
    <w:p w14:paraId="427D473B" w14:textId="77777777" w:rsidR="0001071B" w:rsidRDefault="0001071B"/>
  </w:endnote>
  <w:endnote w:type="continuationSeparator" w:id="0">
    <w:p w14:paraId="56062F97" w14:textId="77777777" w:rsidR="0001071B" w:rsidRDefault="0001071B">
      <w:pPr>
        <w:spacing w:after="0" w:line="240" w:lineRule="auto"/>
      </w:pPr>
      <w:r>
        <w:continuationSeparator/>
      </w:r>
    </w:p>
    <w:p w14:paraId="465C9E1B" w14:textId="77777777" w:rsidR="0001071B" w:rsidRDefault="000107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6703E" w14:textId="77777777" w:rsidR="0001071B" w:rsidRDefault="0001071B">
    <w:pPr>
      <w:pStyle w:val="Podnoje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41876" w14:textId="77777777" w:rsidR="0001071B" w:rsidRDefault="0001071B">
      <w:pPr>
        <w:spacing w:after="0" w:line="240" w:lineRule="auto"/>
      </w:pPr>
      <w:r>
        <w:separator/>
      </w:r>
    </w:p>
    <w:p w14:paraId="6CCB6139" w14:textId="77777777" w:rsidR="0001071B" w:rsidRDefault="0001071B"/>
  </w:footnote>
  <w:footnote w:type="continuationSeparator" w:id="0">
    <w:p w14:paraId="139D607C" w14:textId="77777777" w:rsidR="0001071B" w:rsidRDefault="0001071B">
      <w:pPr>
        <w:spacing w:after="0" w:line="240" w:lineRule="auto"/>
      </w:pPr>
      <w:r>
        <w:continuationSeparator/>
      </w:r>
    </w:p>
    <w:p w14:paraId="178B28E6" w14:textId="77777777" w:rsidR="0001071B" w:rsidRDefault="000107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C564C"/>
    <w:multiLevelType w:val="hybridMultilevel"/>
    <w:tmpl w:val="FC4C7B10"/>
    <w:lvl w:ilvl="0" w:tplc="BBC6105C">
      <w:start w:val="1"/>
      <w:numFmt w:val="decimal"/>
      <w:lvlText w:val="%1."/>
      <w:lvlJc w:val="left"/>
      <w:pPr>
        <w:ind w:left="1069" w:hanging="360"/>
      </w:pPr>
      <w:rPr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10743"/>
    <w:multiLevelType w:val="hybridMultilevel"/>
    <w:tmpl w:val="7D1400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534B84"/>
    <w:multiLevelType w:val="hybridMultilevel"/>
    <w:tmpl w:val="8468E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BA7A27"/>
    <w:multiLevelType w:val="hybridMultilevel"/>
    <w:tmpl w:val="E040A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892BE8"/>
    <w:multiLevelType w:val="hybridMultilevel"/>
    <w:tmpl w:val="F8E63DA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217363"/>
    <w:multiLevelType w:val="hybridMultilevel"/>
    <w:tmpl w:val="E6284E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6C7733"/>
    <w:multiLevelType w:val="hybridMultilevel"/>
    <w:tmpl w:val="F8E63DA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5D2C63"/>
    <w:multiLevelType w:val="hybridMultilevel"/>
    <w:tmpl w:val="893C6E3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6817DF3"/>
    <w:multiLevelType w:val="hybridMultilevel"/>
    <w:tmpl w:val="3A2ADF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8FB0E3A"/>
    <w:multiLevelType w:val="multilevel"/>
    <w:tmpl w:val="D6E81BDE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Naslov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Naslov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Naslov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Naslov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Naslov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Naslov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Naslov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Naslov9"/>
      <w:lvlText w:val="%9."/>
      <w:lvlJc w:val="right"/>
      <w:pPr>
        <w:ind w:left="3240" w:hanging="360"/>
      </w:pPr>
      <w:rPr>
        <w:rFonts w:hint="default"/>
      </w:rPr>
    </w:lvl>
  </w:abstractNum>
  <w:abstractNum w:abstractNumId="10" w15:restartNumberingAfterBreak="0">
    <w:nsid w:val="50C71B18"/>
    <w:multiLevelType w:val="hybridMultilevel"/>
    <w:tmpl w:val="54C0A8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A51536D"/>
    <w:multiLevelType w:val="hybridMultilevel"/>
    <w:tmpl w:val="8A2E88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CC72390"/>
    <w:multiLevelType w:val="hybridMultilevel"/>
    <w:tmpl w:val="F8E63DA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D62D49"/>
    <w:multiLevelType w:val="hybridMultilevel"/>
    <w:tmpl w:val="1C68362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11"/>
  </w:num>
  <w:num w:numId="9">
    <w:abstractNumId w:val="0"/>
  </w:num>
  <w:num w:numId="10">
    <w:abstractNumId w:val="13"/>
  </w:num>
  <w:num w:numId="11">
    <w:abstractNumId w:val="7"/>
  </w:num>
  <w:num w:numId="12">
    <w:abstractNumId w:val="12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AD"/>
    <w:rsid w:val="0001071B"/>
    <w:rsid w:val="00014EAD"/>
    <w:rsid w:val="000E7EC1"/>
    <w:rsid w:val="001C09C1"/>
    <w:rsid w:val="001F5EA9"/>
    <w:rsid w:val="00276A6B"/>
    <w:rsid w:val="002B7AD8"/>
    <w:rsid w:val="002C5EF8"/>
    <w:rsid w:val="002F79EA"/>
    <w:rsid w:val="00354618"/>
    <w:rsid w:val="00487911"/>
    <w:rsid w:val="004B715B"/>
    <w:rsid w:val="00595284"/>
    <w:rsid w:val="005B4F67"/>
    <w:rsid w:val="005C4E68"/>
    <w:rsid w:val="00621AE0"/>
    <w:rsid w:val="006313F5"/>
    <w:rsid w:val="006341D2"/>
    <w:rsid w:val="006854EE"/>
    <w:rsid w:val="006E5081"/>
    <w:rsid w:val="00706461"/>
    <w:rsid w:val="007B593A"/>
    <w:rsid w:val="008C237E"/>
    <w:rsid w:val="008C7494"/>
    <w:rsid w:val="009579BC"/>
    <w:rsid w:val="0099490D"/>
    <w:rsid w:val="00A726B2"/>
    <w:rsid w:val="00AD6497"/>
    <w:rsid w:val="00B1020C"/>
    <w:rsid w:val="00BE2189"/>
    <w:rsid w:val="00C13EC1"/>
    <w:rsid w:val="00C33759"/>
    <w:rsid w:val="00C5778D"/>
    <w:rsid w:val="00FC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1F26"/>
  <w15:chartTrackingRefBased/>
  <w15:docId w15:val="{B2B0E4BB-8B57-524E-B926-A0CD1040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o">
    <w:name w:val="Normal"/>
    <w:qFormat/>
    <w:rsid w:val="007B593A"/>
    <w:rPr>
      <w:color w:val="3A3A3A" w:themeColor="background2" w:themeShade="40"/>
    </w:rPr>
  </w:style>
  <w:style w:type="paragraph" w:styleId="Naslov1">
    <w:name w:val="heading 1"/>
    <w:basedOn w:val="Normalno"/>
    <w:link w:val="Naslov1Znak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Naslov2">
    <w:name w:val="heading 2"/>
    <w:basedOn w:val="Normalno"/>
    <w:link w:val="Naslov2Znak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Naslov3">
    <w:name w:val="heading 3"/>
    <w:basedOn w:val="Normalno"/>
    <w:link w:val="Naslov3Znak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Naslov4">
    <w:name w:val="heading 4"/>
    <w:basedOn w:val="Normalno"/>
    <w:link w:val="Naslov4Znak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Naslov5">
    <w:name w:val="heading 5"/>
    <w:basedOn w:val="Normalno"/>
    <w:link w:val="Naslov5Znak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Naslov6">
    <w:name w:val="heading 6"/>
    <w:basedOn w:val="Normalno"/>
    <w:link w:val="Naslov6Znak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Naslov7">
    <w:name w:val="heading 7"/>
    <w:basedOn w:val="Normalno"/>
    <w:link w:val="Naslov7Znak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Naslov8">
    <w:name w:val="heading 8"/>
    <w:basedOn w:val="Normalno"/>
    <w:link w:val="Naslov8Znak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Naslov9">
    <w:name w:val="heading 9"/>
    <w:basedOn w:val="Normalno"/>
    <w:link w:val="Naslov9Znak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Zadanifontparagraf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character" w:customStyle="1" w:styleId="Naslov1Znak">
    <w:name w:val="Naslov 1 Znak"/>
    <w:basedOn w:val="Zadanifontparagrafa"/>
    <w:link w:val="Naslov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Naslov2Znak">
    <w:name w:val="Naslov 2 Znak"/>
    <w:basedOn w:val="Zadanifontparagrafa"/>
    <w:link w:val="Naslov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Naslov3Znak">
    <w:name w:val="Naslov 3 Znak"/>
    <w:basedOn w:val="Zadanifontparagrafa"/>
    <w:link w:val="Naslov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Naslov4Znak">
    <w:name w:val="Naslov 4 Znak"/>
    <w:basedOn w:val="Zadanifontparagrafa"/>
    <w:link w:val="Naslov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Naslov5Znak">
    <w:name w:val="Naslov 5 Znak"/>
    <w:basedOn w:val="Zadanifontparagrafa"/>
    <w:link w:val="Naslov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Naslov6Znak">
    <w:name w:val="Naslov 6 Znak"/>
    <w:basedOn w:val="Zadanifontparagrafa"/>
    <w:link w:val="Naslov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Naslov7Znak">
    <w:name w:val="Naslov 7 Znak"/>
    <w:basedOn w:val="Zadanifontparagrafa"/>
    <w:link w:val="Naslov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Naslov8Znak">
    <w:name w:val="Naslov 8 Znak"/>
    <w:basedOn w:val="Zadanifontparagrafa"/>
    <w:link w:val="Naslov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Naslov9Znak">
    <w:name w:val="Naslov 9 Znak"/>
    <w:basedOn w:val="Zadanifontparagrafa"/>
    <w:link w:val="Naslov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Zaglavlje">
    <w:name w:val="header"/>
    <w:basedOn w:val="Normalno"/>
    <w:link w:val="ZaglavljeZnak"/>
    <w:uiPriority w:val="99"/>
    <w:unhideWhenUsed/>
    <w:qFormat/>
    <w:pPr>
      <w:spacing w:after="0" w:line="240" w:lineRule="auto"/>
    </w:pPr>
  </w:style>
  <w:style w:type="character" w:customStyle="1" w:styleId="ZaglavljeZnak">
    <w:name w:val="Zaglavlje Znak"/>
    <w:basedOn w:val="Zadanifontparagrafa"/>
    <w:link w:val="Zaglavlje"/>
    <w:uiPriority w:val="99"/>
  </w:style>
  <w:style w:type="paragraph" w:styleId="Podnoje">
    <w:name w:val="footer"/>
    <w:basedOn w:val="Normalno"/>
    <w:link w:val="PodnojeZnak"/>
    <w:uiPriority w:val="99"/>
    <w:unhideWhenUsed/>
    <w:qFormat/>
    <w:pPr>
      <w:spacing w:after="0" w:line="240" w:lineRule="auto"/>
    </w:pPr>
  </w:style>
  <w:style w:type="character" w:customStyle="1" w:styleId="PodnojeZnak">
    <w:name w:val="Podnožje Znak"/>
    <w:basedOn w:val="Zadanifontparagrafa"/>
    <w:link w:val="Podnoje"/>
    <w:uiPriority w:val="99"/>
  </w:style>
  <w:style w:type="paragraph" w:styleId="Opisslike">
    <w:name w:val="caption"/>
    <w:basedOn w:val="Normalno"/>
    <w:next w:val="Normalno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Naslov">
    <w:name w:val="Title"/>
    <w:basedOn w:val="Normalno"/>
    <w:link w:val="NaslovZnak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NaslovZnak">
    <w:name w:val="Naslov Znak"/>
    <w:basedOn w:val="Zadanifontparagrafa"/>
    <w:link w:val="Naslov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Podnaslov">
    <w:name w:val="Subtitle"/>
    <w:basedOn w:val="Normalno"/>
    <w:next w:val="Normalno"/>
    <w:link w:val="PodnaslovZnak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um">
    <w:name w:val="Date"/>
    <w:basedOn w:val="Normalno"/>
    <w:next w:val="Naslov"/>
    <w:link w:val="DatumZnak"/>
    <w:uiPriority w:val="2"/>
    <w:qFormat/>
    <w:pPr>
      <w:spacing w:after="360"/>
      <w:ind w:left="0"/>
    </w:pPr>
    <w:rPr>
      <w:sz w:val="28"/>
    </w:rPr>
  </w:style>
  <w:style w:type="character" w:customStyle="1" w:styleId="DatumZnak">
    <w:name w:val="Datum Znak"/>
    <w:basedOn w:val="Zadanifontparagrafa"/>
    <w:link w:val="Datum"/>
    <w:uiPriority w:val="2"/>
    <w:rPr>
      <w:sz w:val="28"/>
    </w:rPr>
  </w:style>
  <w:style w:type="character" w:styleId="Snaninaglasak">
    <w:name w:val="Intense Emphasis"/>
    <w:basedOn w:val="Zadanifontparagrafa"/>
    <w:uiPriority w:val="21"/>
    <w:semiHidden/>
    <w:unhideWhenUsed/>
    <w:qFormat/>
    <w:rPr>
      <w:b/>
      <w:iCs/>
      <w:color w:val="2E2E2E" w:themeColor="accent2"/>
    </w:rPr>
  </w:style>
  <w:style w:type="paragraph" w:styleId="Snanicitat">
    <w:name w:val="Intense Quote"/>
    <w:basedOn w:val="Normalno"/>
    <w:next w:val="Normalno"/>
    <w:link w:val="SnanicitatZnak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SnanicitatZnak">
    <w:name w:val="Snažni citat Znak"/>
    <w:basedOn w:val="Zadanifontparagrafa"/>
    <w:link w:val="Snanicitat"/>
    <w:uiPriority w:val="30"/>
    <w:semiHidden/>
    <w:rPr>
      <w:b/>
      <w:i/>
      <w:iCs/>
      <w:color w:val="2E2E2E" w:themeColor="accent2"/>
    </w:rPr>
  </w:style>
  <w:style w:type="character" w:styleId="Snanareferenca">
    <w:name w:val="Intense Reference"/>
    <w:basedOn w:val="Zadanifontparagrafa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at">
    <w:name w:val="Quote"/>
    <w:basedOn w:val="Normalno"/>
    <w:next w:val="Normalno"/>
    <w:link w:val="CitatZnak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atZnak">
    <w:name w:val="Citat Znak"/>
    <w:basedOn w:val="Zadanifontparagrafa"/>
    <w:link w:val="Citat"/>
    <w:uiPriority w:val="29"/>
    <w:semiHidden/>
    <w:rPr>
      <w:i/>
      <w:iCs/>
    </w:rPr>
  </w:style>
  <w:style w:type="character" w:styleId="Naglaeno">
    <w:name w:val="Strong"/>
    <w:basedOn w:val="Zadanifontparagrafa"/>
    <w:uiPriority w:val="22"/>
    <w:semiHidden/>
    <w:unhideWhenUsed/>
    <w:qFormat/>
    <w:rPr>
      <w:b/>
      <w:bCs/>
    </w:rPr>
  </w:style>
  <w:style w:type="character" w:styleId="Fininaglasak">
    <w:name w:val="Subtle Emphasis"/>
    <w:basedOn w:val="Zadanifontparagrafa"/>
    <w:uiPriority w:val="19"/>
    <w:semiHidden/>
    <w:unhideWhenUsed/>
    <w:qFormat/>
    <w:rPr>
      <w:i/>
      <w:iCs/>
      <w:color w:val="707070" w:themeColor="accent1"/>
    </w:rPr>
  </w:style>
  <w:style w:type="character" w:styleId="Finareferenca">
    <w:name w:val="Subtle Reference"/>
    <w:basedOn w:val="Zadanifontparagrafa"/>
    <w:uiPriority w:val="31"/>
    <w:semiHidden/>
    <w:unhideWhenUsed/>
    <w:qFormat/>
    <w:rPr>
      <w:caps/>
      <w:smallCaps w:val="0"/>
      <w:color w:val="707070" w:themeColor="accent1"/>
    </w:rPr>
  </w:style>
  <w:style w:type="paragraph" w:styleId="Naslovsadraja">
    <w:name w:val="TOC Heading"/>
    <w:basedOn w:val="Naslov1"/>
    <w:next w:val="Normalno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PodnaslovZnak">
    <w:name w:val="Podnaslov Znak"/>
    <w:basedOn w:val="Zadanifontparagrafa"/>
    <w:link w:val="Podnaslov"/>
    <w:uiPriority w:val="11"/>
    <w:semiHidden/>
    <w:rPr>
      <w:rFonts w:eastAsiaTheme="minorEastAsia"/>
      <w:i/>
      <w:spacing w:val="15"/>
      <w:sz w:val="32"/>
    </w:rPr>
  </w:style>
  <w:style w:type="character" w:styleId="Tekstuvaramjesta">
    <w:name w:val="Placeholder Text"/>
    <w:basedOn w:val="Zadanifontparagrafa"/>
    <w:uiPriority w:val="99"/>
    <w:semiHidden/>
    <w:rPr>
      <w:color w:val="808080"/>
    </w:rPr>
  </w:style>
  <w:style w:type="paragraph" w:styleId="Paragrafspiska">
    <w:name w:val="List Paragraph"/>
    <w:basedOn w:val="Normalno"/>
    <w:uiPriority w:val="34"/>
    <w:unhideWhenUsed/>
    <w:qFormat/>
    <w:rsid w:val="007B593A"/>
    <w:pPr>
      <w:ind w:left="720"/>
      <w:contextualSpacing/>
    </w:pPr>
    <w:rPr>
      <w:color w:val="404040" w:themeColor="text1" w:themeTint="BF"/>
    </w:rPr>
  </w:style>
  <w:style w:type="paragraph" w:styleId="Tekstubalonu">
    <w:name w:val="Balloon Text"/>
    <w:basedOn w:val="Normalno"/>
    <w:link w:val="TekstubalonuZnak"/>
    <w:uiPriority w:val="99"/>
    <w:semiHidden/>
    <w:unhideWhenUsed/>
    <w:rsid w:val="0048791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kstubalonuZnak">
    <w:name w:val="Tekst u balonu Znak"/>
    <w:basedOn w:val="Zadanifontparagrafa"/>
    <w:link w:val="Tekstubalonu"/>
    <w:uiPriority w:val="99"/>
    <w:semiHidden/>
    <w:rsid w:val="00487911"/>
    <w:rPr>
      <w:rFonts w:ascii="Times New Roman" w:hAnsi="Times New Roman" w:cs="Times New Roman"/>
      <w:color w:val="3A3A3A" w:themeColor="background2" w:themeShade="4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1036</Words>
  <Characters>5910</Characters>
  <Application>Microsoft Office Word</Application>
  <DocSecurity>0</DocSecurity>
  <Lines>49</Lines>
  <Paragraphs>13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Golden Unicorn</cp:lastModifiedBy>
  <cp:revision>4</cp:revision>
  <cp:lastPrinted>2020-04-13T23:48:00Z</cp:lastPrinted>
  <dcterms:created xsi:type="dcterms:W3CDTF">2020-06-07T10:37:00Z</dcterms:created>
  <dcterms:modified xsi:type="dcterms:W3CDTF">2020-06-07T19:45:00Z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